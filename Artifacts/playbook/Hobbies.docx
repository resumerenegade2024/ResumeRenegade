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
        <w:tblW w:w="10800" w:type="dxa"/>
        <w:tblBorders>
          <w:top w:val="none" w:sz="0" w:space="0" w:color="auto"/>
          <w:bottom w:val="none" w:sz="0" w:space="0" w:color="auto"/>
          <w:insideH w:val="none" w:sz="0" w:space="0" w:color="auto"/>
        </w:tblBorders>
        <w:tblCellMar>
          <w:top w:w="0" w:type="dxa"/>
          <w:bottom w:w="0" w:type="dxa"/>
        </w:tblCellMar>
        <w:tblLook w:val="0600" w:firstRow="0" w:lastRow="0" w:firstColumn="0" w:lastColumn="0" w:noHBand="1" w:noVBand="1"/>
      </w:tblPr>
      <w:tblGrid>
        <w:gridCol w:w="10800"/>
      </w:tblGrid>
      <w:tr w:rsidR="00DF5785" w14:paraId="3D0A778A" w14:textId="77777777" w:rsidTr="00F61B56">
        <w:trPr>
          <w:cantSplit/>
        </w:trPr>
        <w:tc>
          <w:tcPr>
            <w:tcW w:w="0" w:type="auto"/>
          </w:tcPr>
          <w:p w14:paraId="3CDB1909" w14:textId="052883AD" w:rsidR="00D43E39" w:rsidRPr="00C32F8D" w:rsidRDefault="00D873E9" w:rsidP="00B42BE9">
            <w:pPr>
              <w:pStyle w:val="DepartmentName"/>
            </w:pPr>
            <w:r>
              <w:t>2024 Hackathon</w:t>
            </w:r>
          </w:p>
          <w:p w14:paraId="2EAF5468" w14:textId="77777777" w:rsidR="00D873E9" w:rsidRDefault="00D873E9" w:rsidP="008E794C">
            <w:pPr>
              <w:pStyle w:val="Headline30pt"/>
            </w:pPr>
            <w:r>
              <w:t xml:space="preserve">Resume Renegades Automated </w:t>
            </w:r>
          </w:p>
          <w:p w14:paraId="3C5C53DF" w14:textId="62CD4905" w:rsidR="00DF5785" w:rsidRDefault="00D873E9" w:rsidP="008E794C">
            <w:pPr>
              <w:pStyle w:val="Headline30pt"/>
            </w:pPr>
            <w:r>
              <w:t>Resume Best Match AI Platform</w:t>
            </w:r>
          </w:p>
        </w:tc>
      </w:tr>
    </w:tbl>
    <w:p w14:paraId="5598C7B1" w14:textId="16CF4D57" w:rsidR="00852185" w:rsidRDefault="00EB50EA" w:rsidP="00603657">
      <w:r>
        <w:rPr>
          <w:rFonts w:ascii="Wells Fargo Sans Display" w:hAnsi="Wells Fargo Sans Display"/>
          <w:noProof/>
          <w:sz w:val="60"/>
          <w:szCs w:val="60"/>
        </w:rPr>
        <mc:AlternateContent>
          <mc:Choice Requires="wps">
            <w:drawing>
              <wp:anchor distT="0" distB="0" distL="114300" distR="114300" simplePos="0" relativeHeight="251662336" behindDoc="0" locked="0" layoutInCell="1" allowOverlap="1" wp14:anchorId="7AF2EB3C" wp14:editId="1BB5A749">
                <wp:simplePos x="0" y="0"/>
                <wp:positionH relativeFrom="page">
                  <wp:posOffset>5287507</wp:posOffset>
                </wp:positionH>
                <wp:positionV relativeFrom="paragraph">
                  <wp:posOffset>167005</wp:posOffset>
                </wp:positionV>
                <wp:extent cx="2103120" cy="5445579"/>
                <wp:effectExtent l="0" t="0" r="5080" b="3175"/>
                <wp:wrapNone/>
                <wp:docPr id="2" name="Text Box 2"/>
                <wp:cNvGraphicFramePr/>
                <a:graphic xmlns:a="http://schemas.openxmlformats.org/drawingml/2006/main">
                  <a:graphicData uri="http://schemas.microsoft.com/office/word/2010/wordprocessingShape">
                    <wps:wsp>
                      <wps:cNvSpPr txBox="1"/>
                      <wps:spPr>
                        <a:xfrm>
                          <a:off x="0" y="0"/>
                          <a:ext cx="2103120" cy="5445579"/>
                        </a:xfrm>
                        <a:prstGeom prst="rect">
                          <a:avLst/>
                        </a:prstGeom>
                        <a:noFill/>
                        <a:ln w="6350">
                          <a:noFill/>
                        </a:ln>
                      </wps:spPr>
                      <wps:txbx>
                        <w:txbxContent>
                          <w:p w14:paraId="5424DAE3" w14:textId="77777777" w:rsidR="00FD6C82" w:rsidRDefault="00FD6C82" w:rsidP="007E4698">
                            <w:r>
                              <w:rPr>
                                <w:noProof/>
                              </w:rPr>
                              <w:drawing>
                                <wp:inline distT="0" distB="0" distL="0" distR="0" wp14:anchorId="7E994AE9" wp14:editId="6477D10A">
                                  <wp:extent cx="2095500" cy="152818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1">
                                            <a:extLst>
                                              <a:ext uri="{28A0092B-C50C-407E-A947-70E740481C1C}">
                                                <a14:useLocalDpi xmlns:a14="http://schemas.microsoft.com/office/drawing/2010/main" val="0"/>
                                              </a:ext>
                                            </a:extLst>
                                          </a:blip>
                                          <a:stretch>
                                            <a:fillRect/>
                                          </a:stretch>
                                        </pic:blipFill>
                                        <pic:spPr>
                                          <a:xfrm>
                                            <a:off x="0" y="0"/>
                                            <a:ext cx="2095500" cy="1528186"/>
                                          </a:xfrm>
                                          <a:prstGeom prst="rect">
                                            <a:avLst/>
                                          </a:prstGeom>
                                        </pic:spPr>
                                      </pic:pic>
                                    </a:graphicData>
                                  </a:graphic>
                                </wp:inline>
                              </w:drawing>
                            </w:r>
                          </w:p>
                          <w:p w14:paraId="24EE1567" w14:textId="77777777" w:rsidR="009F4B64" w:rsidRDefault="009F4B64" w:rsidP="009F4B64">
                            <w:pPr>
                              <w:pStyle w:val="SidebarText"/>
                            </w:pPr>
                          </w:p>
                          <w:p w14:paraId="52B83578" w14:textId="77777777" w:rsidR="00923B6A" w:rsidRDefault="00923B6A" w:rsidP="00923B6A">
                            <w:pPr>
                              <w:pStyle w:val="SidebarText"/>
                            </w:pPr>
                          </w:p>
                          <w:p w14:paraId="38596FA4" w14:textId="77777777" w:rsidR="00B7347D" w:rsidRDefault="00B7347D" w:rsidP="00923B6A">
                            <w:pPr>
                              <w:pStyle w:val="Callout"/>
                            </w:pPr>
                            <w:r>
                              <w:rPr>
                                <w:color w:val="823291" w:themeColor="accent6"/>
                              </w:rPr>
                              <w:t>Resume Renegade Resume Best Match System</w:t>
                            </w:r>
                            <w:r w:rsidR="002B6BEF" w:rsidRPr="00923B6A">
                              <w:rPr>
                                <w:color w:val="823291" w:themeColor="accent6"/>
                              </w:rPr>
                              <w:t>.</w:t>
                            </w:r>
                            <w:r w:rsidR="002B6BEF" w:rsidRPr="00923B6A">
                              <w:t xml:space="preserve"> </w:t>
                            </w:r>
                          </w:p>
                          <w:p w14:paraId="7FE81ADA" w14:textId="74F1A051" w:rsidR="002B6BEF" w:rsidRPr="00923B6A" w:rsidRDefault="00B7347D" w:rsidP="00923B6A">
                            <w:pPr>
                              <w:pStyle w:val="Callout"/>
                            </w:pPr>
                            <w:r>
                              <w:t>Enhancing</w:t>
                            </w:r>
                            <w:r w:rsidR="00DA342C">
                              <w:t xml:space="preserve">, </w:t>
                            </w:r>
                            <w:r>
                              <w:t>improving</w:t>
                            </w:r>
                            <w:r w:rsidR="00DA342C">
                              <w:t>, and automating</w:t>
                            </w:r>
                            <w:r>
                              <w:t xml:space="preserve"> the talent acquisition tooling.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AF2EB3C" id="_x0000_t202" coordsize="21600,21600" o:spt="202" path="m,l,21600r21600,l21600,xe">
                <v:stroke joinstyle="miter"/>
                <v:path gradientshapeok="t" o:connecttype="rect"/>
              </v:shapetype>
              <v:shape id="Text Box 2" o:spid="_x0000_s1026" type="#_x0000_t202" style="position:absolute;margin-left:416.35pt;margin-top:13.15pt;width:165.6pt;height:428.8pt;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" filled="f" stroked="f" strokeweight=".5pt">
                <v:textbox inset="0,0,0,0">
                  <w:txbxContent>
                    <w:p w14:paraId="5424DAE3" w14:textId="77777777" w:rsidR="00FD6C82" w:rsidRDefault="00FD6C82" w:rsidP="007E4698">
                      <w:r>
                        <w:rPr>
                          <w:noProof/>
                        </w:rPr>
                        <w:drawing>
                          <wp:inline distT="0" distB="0" distL="0" distR="0" wp14:anchorId="7E994AE9" wp14:editId="6477D10A">
                            <wp:extent cx="2095500" cy="152818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1">
                                      <a:extLst>
                                        <a:ext uri="{28A0092B-C50C-407E-A947-70E740481C1C}">
                                          <a14:useLocalDpi xmlns:a14="http://schemas.microsoft.com/office/drawing/2010/main" val="0"/>
                                        </a:ext>
                                      </a:extLst>
                                    </a:blip>
                                    <a:stretch>
                                      <a:fillRect/>
                                    </a:stretch>
                                  </pic:blipFill>
                                  <pic:spPr>
                                    <a:xfrm>
                                      <a:off x="0" y="0"/>
                                      <a:ext cx="2095500" cy="1528186"/>
                                    </a:xfrm>
                                    <a:prstGeom prst="rect">
                                      <a:avLst/>
                                    </a:prstGeom>
                                  </pic:spPr>
                                </pic:pic>
                              </a:graphicData>
                            </a:graphic>
                          </wp:inline>
                        </w:drawing>
                      </w:r>
                    </w:p>
                    <w:p w14:paraId="24EE1567" w14:textId="77777777" w:rsidR="009F4B64" w:rsidRDefault="009F4B64" w:rsidP="009F4B64">
                      <w:pPr>
                        <w:pStyle w:val="SidebarText"/>
                      </w:pPr>
                    </w:p>
                    <w:p w14:paraId="52B83578" w14:textId="77777777" w:rsidR="00923B6A" w:rsidRDefault="00923B6A" w:rsidP="00923B6A">
                      <w:pPr>
                        <w:pStyle w:val="SidebarText"/>
                      </w:pPr>
                    </w:p>
                    <w:p w14:paraId="38596FA4" w14:textId="77777777" w:rsidR="00B7347D" w:rsidRDefault="00B7347D" w:rsidP="00923B6A">
                      <w:pPr>
                        <w:pStyle w:val="Callout"/>
                      </w:pPr>
                      <w:r>
                        <w:rPr>
                          <w:color w:val="823291" w:themeColor="accent6"/>
                        </w:rPr>
                        <w:t>Resume Renegade Resume Best Match System</w:t>
                      </w:r>
                      <w:r w:rsidR="002B6BEF" w:rsidRPr="00923B6A">
                        <w:rPr>
                          <w:color w:val="823291" w:themeColor="accent6"/>
                        </w:rPr>
                        <w:t>.</w:t>
                      </w:r>
                      <w:r w:rsidR="002B6BEF" w:rsidRPr="00923B6A">
                        <w:t xml:space="preserve"> </w:t>
                      </w:r>
                    </w:p>
                    <w:p w14:paraId="7FE81ADA" w14:textId="74F1A051" w:rsidR="002B6BEF" w:rsidRPr="00923B6A" w:rsidRDefault="00B7347D" w:rsidP="00923B6A">
                      <w:pPr>
                        <w:pStyle w:val="Callout"/>
                      </w:pPr>
                      <w:r>
                        <w:t>Enhancing</w:t>
                      </w:r>
                      <w:r w:rsidR="00DA342C">
                        <w:t xml:space="preserve">, </w:t>
                      </w:r>
                      <w:r>
                        <w:t>improving</w:t>
                      </w:r>
                      <w:r w:rsidR="00DA342C">
                        <w:t>, and automating</w:t>
                      </w:r>
                      <w:r>
                        <w:t xml:space="preserve"> the talent acquisition tooling. </w:t>
                      </w:r>
                    </w:p>
                  </w:txbxContent>
                </v:textbox>
                <w10:wrap anchorx="page"/>
              </v:shape>
            </w:pict>
          </mc:Fallback>
        </mc:AlternateContent>
      </w:r>
    </w:p>
    <w:p w14:paraId="6131B3FB" w14:textId="79FDC083" w:rsidR="00852185" w:rsidRPr="00DB76D2" w:rsidRDefault="00D873E9" w:rsidP="00DB76D2">
      <w:pPr>
        <w:pStyle w:val="Headline18pt"/>
      </w:pPr>
      <w:r>
        <w:t>AI Unleashed, Transforming Everyday Life</w:t>
      </w:r>
    </w:p>
    <w:p w14:paraId="4AD2867D" w14:textId="151237B8" w:rsidR="00DF5785" w:rsidRDefault="00DF5785" w:rsidP="00603657"/>
    <w:p w14:paraId="67086182" w14:textId="588D573A" w:rsidR="00D873E9" w:rsidRDefault="00D873E9" w:rsidP="008A541E">
      <w:pPr>
        <w:pStyle w:val="BodyHeading"/>
      </w:pPr>
      <w:r>
        <w:t>Objective</w:t>
      </w:r>
    </w:p>
    <w:p w14:paraId="0B254E78" w14:textId="5C2B0F94" w:rsidR="008A541E" w:rsidRDefault="00D873E9" w:rsidP="002332C3">
      <w:r w:rsidRPr="00D873E9">
        <w:t xml:space="preserve">Creating a resume matching system in Google Cloud Platform (GCP) using ChatGPT 4.0. As a team we seamlessly integrated the power of AI-driven language processing with the use of automated workflows and knowledge sharing. By leveraging ChatGPT’s natural language understanding the capabilities within the automation platform you can streamline the process of matching both job descriptions and resumes. </w:t>
      </w:r>
    </w:p>
    <w:p w14:paraId="0170E54F" w14:textId="77777777" w:rsidR="008A541E" w:rsidRDefault="008A541E" w:rsidP="002332C3"/>
    <w:p w14:paraId="097E4F3E" w14:textId="5B4592D2" w:rsidR="002332C3" w:rsidRDefault="00D873E9" w:rsidP="002332C3">
      <w:r w:rsidRPr="00D873E9">
        <w:t xml:space="preserve">The system can extract keywords such as experience, location, and key skills to help automate the research process for job seekers and recruiters. ChatGPT can </w:t>
      </w:r>
      <w:r w:rsidR="008A541E">
        <w:t xml:space="preserve">then </w:t>
      </w:r>
      <w:r w:rsidRPr="00D873E9">
        <w:t>assist this</w:t>
      </w:r>
      <w:r w:rsidR="00DA342C">
        <w:t xml:space="preserve"> automated</w:t>
      </w:r>
      <w:r w:rsidRPr="00D873E9">
        <w:t xml:space="preserve"> process by understanding and interpreting the content, facilitating seamless communication between the user and the system. </w:t>
      </w:r>
      <w:r w:rsidR="00DA342C">
        <w:t xml:space="preserve">Additionally, </w:t>
      </w:r>
      <w:r w:rsidR="00DA342C" w:rsidRPr="00D873E9">
        <w:t>implementing</w:t>
      </w:r>
      <w:r w:rsidRPr="00D873E9">
        <w:t xml:space="preserve"> machine learning models can enhance the system’s ability to identify relevant matches by learning past interactions and feedback</w:t>
      </w:r>
      <w:r w:rsidR="00DA342C">
        <w:t>.</w:t>
      </w:r>
      <w:r w:rsidRPr="00D873E9">
        <w:t xml:space="preserve">  </w:t>
      </w:r>
    </w:p>
    <w:p w14:paraId="4DB2AB3B" w14:textId="77777777" w:rsidR="007E4698" w:rsidRDefault="007E4698" w:rsidP="002332C3"/>
    <w:p w14:paraId="27A0AC4B" w14:textId="60D5F75B" w:rsidR="002332C3" w:rsidRDefault="00D873E9" w:rsidP="008A541E">
      <w:pPr>
        <w:pStyle w:val="BodyHeading"/>
      </w:pPr>
      <w:r>
        <w:t>Market Analysis and Research</w:t>
      </w:r>
    </w:p>
    <w:p w14:paraId="16863F30" w14:textId="77777777" w:rsidR="00DA342C" w:rsidRDefault="00D873E9" w:rsidP="00522612">
      <w:r w:rsidRPr="00D873E9">
        <w:t xml:space="preserve">Competitor offerings vary from site to site. They offer a curated marketplace where companies receive personalized matches of candidates who have already been vetted and are actively looking for new opportunities. Also, by streamlining the hiring process by automatically matching candidates to job openings based on skills, </w:t>
      </w:r>
      <w:r w:rsidR="00DA342C" w:rsidRPr="00D873E9">
        <w:t>experience,</w:t>
      </w:r>
      <w:r w:rsidRPr="00D873E9">
        <w:t xml:space="preserve"> and criteria. Including resume matching technology powered by AI. </w:t>
      </w:r>
    </w:p>
    <w:p w14:paraId="34CFAF4A" w14:textId="77777777" w:rsidR="00DA342C" w:rsidRDefault="00DA342C" w:rsidP="00522612"/>
    <w:p w14:paraId="45D2F6FE" w14:textId="3732D986" w:rsidR="007F0AF6" w:rsidRDefault="00D873E9" w:rsidP="00522612">
      <w:r w:rsidRPr="00D873E9">
        <w:t xml:space="preserve">Their platform helps recruiters' source, screen, and match candidates to job postings more efficiently. It helps recruiters attract, engage, and hire top talent by matching candidates to job openings based on skills, experience, and cultural fit. Their platform helps recruiters and employers streamline the recruiting process by automatically matching candidates to job openings based on predefined criteria.   </w:t>
      </w:r>
    </w:p>
    <w:p w14:paraId="4B90A13B" w14:textId="77777777" w:rsidR="00D873E9" w:rsidRDefault="00D873E9" w:rsidP="00522612"/>
    <w:p w14:paraId="6561FCD3" w14:textId="77777777" w:rsidR="00D873E9" w:rsidRDefault="00D873E9" w:rsidP="00522612"/>
    <w:p w14:paraId="09B8DFF3" w14:textId="77777777" w:rsidR="00D873E9" w:rsidRDefault="00D873E9" w:rsidP="00522612"/>
    <w:p w14:paraId="3BCFC951" w14:textId="0B7F4204" w:rsidR="00D873E9" w:rsidRPr="00D873E9" w:rsidRDefault="00D873E9" w:rsidP="00D873E9">
      <w:pPr>
        <w:pStyle w:val="Headline30pt"/>
      </w:pPr>
      <w:r>
        <w:lastRenderedPageBreak/>
        <w:t>Resume Best Match Logistics</w:t>
      </w:r>
    </w:p>
    <w:p w14:paraId="479742C7" w14:textId="77777777" w:rsidR="00152C46" w:rsidRDefault="005D7C74" w:rsidP="00152C46">
      <w:pPr>
        <w:pStyle w:val="Headline18pt"/>
      </w:pPr>
      <w:r>
        <w:rPr>
          <w:noProof/>
        </w:rPr>
        <mc:AlternateContent>
          <mc:Choice Requires="wps">
            <w:drawing>
              <wp:anchor distT="0" distB="0" distL="114300" distR="114300" simplePos="0" relativeHeight="251666432" behindDoc="0" locked="0" layoutInCell="1" allowOverlap="1" wp14:anchorId="67B2B4FB" wp14:editId="74C8AC4D">
                <wp:simplePos x="0" y="0"/>
                <wp:positionH relativeFrom="page">
                  <wp:posOffset>5219396</wp:posOffset>
                </wp:positionH>
                <wp:positionV relativeFrom="paragraph">
                  <wp:posOffset>147320</wp:posOffset>
                </wp:positionV>
                <wp:extent cx="2103120" cy="5445579"/>
                <wp:effectExtent l="0" t="0" r="11430" b="3175"/>
                <wp:wrapNone/>
                <wp:docPr id="1" name="Text Box 1"/>
                <wp:cNvGraphicFramePr/>
                <a:graphic xmlns:a="http://schemas.openxmlformats.org/drawingml/2006/main">
                  <a:graphicData uri="http://schemas.microsoft.com/office/word/2010/wordprocessingShape">
                    <wps:wsp>
                      <wps:cNvSpPr txBox="1"/>
                      <wps:spPr>
                        <a:xfrm>
                          <a:off x="0" y="0"/>
                          <a:ext cx="2103120" cy="5445579"/>
                        </a:xfrm>
                        <a:prstGeom prst="rect">
                          <a:avLst/>
                        </a:prstGeom>
                        <a:noFill/>
                        <a:ln w="6350">
                          <a:noFill/>
                        </a:ln>
                      </wps:spPr>
                      <wps:txbx>
                        <w:txbxContent>
                          <w:p w14:paraId="10465D0E" w14:textId="77777777" w:rsidR="005D7C74" w:rsidRDefault="005D7C74" w:rsidP="005D7C74">
                            <w:r>
                              <w:rPr>
                                <w:noProof/>
                              </w:rPr>
                              <w:drawing>
                                <wp:inline distT="0" distB="0" distL="0" distR="0" wp14:anchorId="0B24BC87" wp14:editId="75BCEF0A">
                                  <wp:extent cx="2095500" cy="1518296"/>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2">
                                            <a:extLst>
                                              <a:ext uri="{28A0092B-C50C-407E-A947-70E740481C1C}">
                                                <a14:useLocalDpi xmlns:a14="http://schemas.microsoft.com/office/drawing/2010/main" val="0"/>
                                              </a:ext>
                                            </a:extLst>
                                          </a:blip>
                                          <a:stretch>
                                            <a:fillRect/>
                                          </a:stretch>
                                        </pic:blipFill>
                                        <pic:spPr>
                                          <a:xfrm>
                                            <a:off x="0" y="0"/>
                                            <a:ext cx="2095500" cy="1518296"/>
                                          </a:xfrm>
                                          <a:prstGeom prst="rect">
                                            <a:avLst/>
                                          </a:prstGeom>
                                        </pic:spPr>
                                      </pic:pic>
                                    </a:graphicData>
                                  </a:graphic>
                                </wp:inline>
                              </w:drawing>
                            </w:r>
                          </w:p>
                          <w:p w14:paraId="766C9C9A" w14:textId="77777777" w:rsidR="005D7C74" w:rsidRDefault="005D7C74" w:rsidP="005D7C74">
                            <w:pPr>
                              <w:pStyle w:val="SidebarText"/>
                            </w:pPr>
                          </w:p>
                          <w:p w14:paraId="3FC0BAD4" w14:textId="77777777" w:rsidR="005D7C74" w:rsidRDefault="005D7C74" w:rsidP="005D7C74">
                            <w:pPr>
                              <w:pStyle w:val="SidebarText"/>
                            </w:pPr>
                          </w:p>
                          <w:p w14:paraId="5FCC2CA8" w14:textId="317A4344" w:rsidR="005D7C74" w:rsidRDefault="005D7C74" w:rsidP="005D7C74">
                            <w:pPr>
                              <w:pStyle w:val="Callout"/>
                            </w:pPr>
                            <w:r>
                              <w:rPr>
                                <w:color w:val="823291" w:themeColor="accent6"/>
                              </w:rPr>
                              <w:t xml:space="preserve">Resume Best Match System helps recruiters match </w:t>
                            </w:r>
                            <w:r w:rsidR="0054628C">
                              <w:rPr>
                                <w:color w:val="823291" w:themeColor="accent6"/>
                              </w:rPr>
                              <w:t>relevant resumes to job postings</w:t>
                            </w:r>
                            <w:r w:rsidRPr="00923B6A">
                              <w:rPr>
                                <w:color w:val="823291" w:themeColor="accent6"/>
                              </w:rPr>
                              <w:t>.</w:t>
                            </w:r>
                            <w:r w:rsidRPr="00923B6A">
                              <w:t xml:space="preserve"> </w:t>
                            </w:r>
                          </w:p>
                          <w:p w14:paraId="36DA1A79" w14:textId="5DE8EA7F" w:rsidR="005D7C74" w:rsidRPr="00923B6A" w:rsidRDefault="0054628C" w:rsidP="005D7C74">
                            <w:pPr>
                              <w:pStyle w:val="Callout"/>
                            </w:pPr>
                            <w:r>
                              <w:t xml:space="preserve">Helping improve the recruiter talent acquisition pool. </w:t>
                            </w:r>
                            <w:r w:rsidR="005D7C74">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B2B4FB" id="Text Box 1" o:spid="_x0000_s1027" type="#_x0000_t202" style="position:absolute;margin-left:411pt;margin-top:11.6pt;width:165.6pt;height:428.8pt;z-index:2516664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" filled="f" stroked="f" strokeweight=".5pt">
                <v:textbox inset="0,0,0,0">
                  <w:txbxContent>
                    <w:p w14:paraId="10465D0E" w14:textId="77777777" w:rsidR="005D7C74" w:rsidRDefault="005D7C74" w:rsidP="005D7C74">
                      <w:r>
                        <w:rPr>
                          <w:noProof/>
                        </w:rPr>
                        <w:drawing>
                          <wp:inline distT="0" distB="0" distL="0" distR="0" wp14:anchorId="0B24BC87" wp14:editId="75BCEF0A">
                            <wp:extent cx="2095500" cy="1518296"/>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2">
                                      <a:extLst>
                                        <a:ext uri="{28A0092B-C50C-407E-A947-70E740481C1C}">
                                          <a14:useLocalDpi xmlns:a14="http://schemas.microsoft.com/office/drawing/2010/main" val="0"/>
                                        </a:ext>
                                      </a:extLst>
                                    </a:blip>
                                    <a:stretch>
                                      <a:fillRect/>
                                    </a:stretch>
                                  </pic:blipFill>
                                  <pic:spPr>
                                    <a:xfrm>
                                      <a:off x="0" y="0"/>
                                      <a:ext cx="2095500" cy="1518296"/>
                                    </a:xfrm>
                                    <a:prstGeom prst="rect">
                                      <a:avLst/>
                                    </a:prstGeom>
                                  </pic:spPr>
                                </pic:pic>
                              </a:graphicData>
                            </a:graphic>
                          </wp:inline>
                        </w:drawing>
                      </w:r>
                    </w:p>
                    <w:p w14:paraId="766C9C9A" w14:textId="77777777" w:rsidR="005D7C74" w:rsidRDefault="005D7C74" w:rsidP="005D7C74">
                      <w:pPr>
                        <w:pStyle w:val="SidebarText"/>
                      </w:pPr>
                    </w:p>
                    <w:p w14:paraId="3FC0BAD4" w14:textId="77777777" w:rsidR="005D7C74" w:rsidRDefault="005D7C74" w:rsidP="005D7C74">
                      <w:pPr>
                        <w:pStyle w:val="SidebarText"/>
                      </w:pPr>
                    </w:p>
                    <w:p w14:paraId="5FCC2CA8" w14:textId="317A4344" w:rsidR="005D7C74" w:rsidRDefault="005D7C74" w:rsidP="005D7C74">
                      <w:pPr>
                        <w:pStyle w:val="Callout"/>
                      </w:pPr>
                      <w:r>
                        <w:rPr>
                          <w:color w:val="823291" w:themeColor="accent6"/>
                        </w:rPr>
                        <w:t xml:space="preserve">Resume Best Match System helps recruiters match </w:t>
                      </w:r>
                      <w:r w:rsidR="0054628C">
                        <w:rPr>
                          <w:color w:val="823291" w:themeColor="accent6"/>
                        </w:rPr>
                        <w:t>relevant resumes to job postings</w:t>
                      </w:r>
                      <w:r w:rsidRPr="00923B6A">
                        <w:rPr>
                          <w:color w:val="823291" w:themeColor="accent6"/>
                        </w:rPr>
                        <w:t>.</w:t>
                      </w:r>
                      <w:r w:rsidRPr="00923B6A">
                        <w:t xml:space="preserve"> </w:t>
                      </w:r>
                    </w:p>
                    <w:p w14:paraId="36DA1A79" w14:textId="5DE8EA7F" w:rsidR="005D7C74" w:rsidRPr="00923B6A" w:rsidRDefault="0054628C" w:rsidP="005D7C74">
                      <w:pPr>
                        <w:pStyle w:val="Callout"/>
                      </w:pPr>
                      <w:r>
                        <w:t xml:space="preserve">Helping improve the recruiter talent acquisition pool. </w:t>
                      </w:r>
                      <w:r w:rsidR="005D7C74">
                        <w:t xml:space="preserve"> </w:t>
                      </w:r>
                    </w:p>
                  </w:txbxContent>
                </v:textbox>
                <w10:wrap anchorx="page"/>
              </v:shape>
            </w:pict>
          </mc:Fallback>
        </mc:AlternateContent>
      </w:r>
      <w:r w:rsidR="00152C46">
        <w:t xml:space="preserve">How to Create an Automated </w:t>
      </w:r>
    </w:p>
    <w:p w14:paraId="267F1E5E" w14:textId="35E905FB" w:rsidR="000C7730" w:rsidRDefault="00152C46" w:rsidP="00152C46">
      <w:pPr>
        <w:pStyle w:val="Headline18pt"/>
      </w:pPr>
      <w:r>
        <w:t>Matching System</w:t>
      </w:r>
    </w:p>
    <w:p w14:paraId="0C754B1C" w14:textId="77777777" w:rsidR="00152C46" w:rsidRDefault="00152C46" w:rsidP="007355D0">
      <w:pPr>
        <w:pStyle w:val="BodyHeading"/>
      </w:pPr>
    </w:p>
    <w:p w14:paraId="6B42DB05" w14:textId="4711AF0C" w:rsidR="00D873E9" w:rsidRDefault="00D873E9" w:rsidP="007355D0">
      <w:pPr>
        <w:pStyle w:val="BodyHeading"/>
      </w:pPr>
      <w:r>
        <w:t xml:space="preserve">Setting up and Preparing Data </w:t>
      </w:r>
    </w:p>
    <w:p w14:paraId="068F9872" w14:textId="39AA1CB0" w:rsidR="00D873E9" w:rsidRPr="004745D8" w:rsidRDefault="00D873E9" w:rsidP="00D873E9">
      <w:pPr>
        <w:pStyle w:val="ListParagraph"/>
        <w:numPr>
          <w:ilvl w:val="0"/>
          <w:numId w:val="16"/>
        </w:numPr>
        <w:rPr>
          <w:b/>
          <w:bCs/>
        </w:rPr>
      </w:pPr>
      <w:r w:rsidRPr="004745D8">
        <w:rPr>
          <w:b/>
          <w:bCs/>
        </w:rPr>
        <w:t xml:space="preserve">Create a new project. </w:t>
      </w:r>
    </w:p>
    <w:p w14:paraId="7364B3F6" w14:textId="5001A974" w:rsidR="00D873E9" w:rsidRPr="004745D8" w:rsidRDefault="00D873E9" w:rsidP="00D873E9">
      <w:pPr>
        <w:pStyle w:val="ListParagraph"/>
        <w:numPr>
          <w:ilvl w:val="0"/>
          <w:numId w:val="16"/>
        </w:numPr>
        <w:rPr>
          <w:b/>
          <w:bCs/>
        </w:rPr>
      </w:pPr>
      <w:r w:rsidRPr="004745D8">
        <w:rPr>
          <w:b/>
          <w:bCs/>
        </w:rPr>
        <w:t xml:space="preserve">Data Hygiene and Preparation </w:t>
      </w:r>
    </w:p>
    <w:p w14:paraId="72631E17" w14:textId="18F6CEA4" w:rsidR="00D873E9" w:rsidRDefault="00D873E9" w:rsidP="00D873E9">
      <w:pPr>
        <w:pStyle w:val="ListParagraph"/>
        <w:numPr>
          <w:ilvl w:val="1"/>
          <w:numId w:val="16"/>
        </w:numPr>
      </w:pPr>
      <w:r>
        <w:t xml:space="preserve">Format your data: Ensure that your resumes and job descriptions are in a consistent format, ideally JSON or plain text for easier processing. </w:t>
      </w:r>
    </w:p>
    <w:p w14:paraId="5E153263" w14:textId="241FC8B2" w:rsidR="00780C63" w:rsidRDefault="00D873E9" w:rsidP="00D873E9">
      <w:pPr>
        <w:pStyle w:val="ListParagraph"/>
        <w:numPr>
          <w:ilvl w:val="0"/>
          <w:numId w:val="16"/>
        </w:numPr>
      </w:pPr>
      <w:r w:rsidRPr="004745D8">
        <w:rPr>
          <w:b/>
          <w:bCs/>
        </w:rPr>
        <w:t>Upload Data</w:t>
      </w:r>
      <w:r>
        <w:t>: Create a knowledge base where job descriptions and resumes are stored and uploaded.</w:t>
      </w:r>
    </w:p>
    <w:p w14:paraId="241B33F6" w14:textId="77777777" w:rsidR="00780C63" w:rsidRDefault="00780C63" w:rsidP="00780C63"/>
    <w:p w14:paraId="104E4463" w14:textId="0874F8D0" w:rsidR="00D873E9" w:rsidRDefault="00D873E9" w:rsidP="007355D0">
      <w:pPr>
        <w:pStyle w:val="BodyHeading"/>
      </w:pPr>
      <w:r>
        <w:t>Creating Matching Parameters</w:t>
      </w:r>
    </w:p>
    <w:p w14:paraId="17B7CC9B" w14:textId="77777777" w:rsidR="00D873E9" w:rsidRPr="00D873E9" w:rsidRDefault="00D873E9" w:rsidP="00D873E9">
      <w:pPr>
        <w:pStyle w:val="ListParagraph"/>
        <w:numPr>
          <w:ilvl w:val="0"/>
          <w:numId w:val="17"/>
        </w:numPr>
        <w:rPr>
          <w:b/>
          <w:bCs/>
        </w:rPr>
      </w:pPr>
      <w:r w:rsidRPr="00D873E9">
        <w:rPr>
          <w:b/>
          <w:bCs/>
        </w:rPr>
        <w:t xml:space="preserve">Define Matching Criteria </w:t>
      </w:r>
    </w:p>
    <w:p w14:paraId="4D1E0911" w14:textId="77777777" w:rsidR="00D873E9" w:rsidRDefault="00D873E9" w:rsidP="00D873E9">
      <w:pPr>
        <w:pStyle w:val="ListParagraph"/>
        <w:numPr>
          <w:ilvl w:val="1"/>
          <w:numId w:val="17"/>
        </w:numPr>
      </w:pPr>
      <w:r>
        <w:t xml:space="preserve">Keywords and Phrases: Simple text matches can be created and saved through simple commands. </w:t>
      </w:r>
    </w:p>
    <w:p w14:paraId="4D505134" w14:textId="77777777" w:rsidR="00D873E9" w:rsidRDefault="00D873E9" w:rsidP="00D873E9">
      <w:pPr>
        <w:pStyle w:val="ListParagraph"/>
        <w:numPr>
          <w:ilvl w:val="1"/>
          <w:numId w:val="17"/>
        </w:numPr>
      </w:pPr>
      <w:r>
        <w:t xml:space="preserve">Concepts and Topics: ChatGPT requires natural language understanding to identify related ideas and commands even if the exact words are not used in the resumes and/ or job descriptions.  </w:t>
      </w:r>
    </w:p>
    <w:p w14:paraId="0398268D" w14:textId="6FEEB33B" w:rsidR="00D873E9" w:rsidRDefault="00D873E9" w:rsidP="00D873E9">
      <w:pPr>
        <w:pStyle w:val="ListParagraph"/>
        <w:numPr>
          <w:ilvl w:val="1"/>
          <w:numId w:val="17"/>
        </w:numPr>
      </w:pPr>
      <w:r>
        <w:t xml:space="preserve">User Preferences: Matching can be based on user data, </w:t>
      </w:r>
      <w:r w:rsidR="00CA1417">
        <w:t xml:space="preserve">ultimately </w:t>
      </w:r>
      <w:r>
        <w:t xml:space="preserve">requiring a way to compare user inputs or profiles for similarity.  </w:t>
      </w:r>
    </w:p>
    <w:p w14:paraId="7F0BA4B8" w14:textId="0DBE44B3" w:rsidR="00D873E9" w:rsidRPr="00D873E9" w:rsidRDefault="00D873E9" w:rsidP="00D873E9">
      <w:pPr>
        <w:pStyle w:val="ListParagraph"/>
        <w:numPr>
          <w:ilvl w:val="0"/>
          <w:numId w:val="17"/>
        </w:numPr>
        <w:rPr>
          <w:b/>
          <w:bCs/>
        </w:rPr>
      </w:pPr>
      <w:r w:rsidRPr="00D873E9">
        <w:rPr>
          <w:b/>
          <w:bCs/>
        </w:rPr>
        <w:t xml:space="preserve">Choose an Approach </w:t>
      </w:r>
    </w:p>
    <w:p w14:paraId="0CF96CB1" w14:textId="0BFA26C3" w:rsidR="00D873E9" w:rsidRDefault="00D873E9" w:rsidP="00D873E9">
      <w:pPr>
        <w:pStyle w:val="ListParagraph"/>
        <w:numPr>
          <w:ilvl w:val="1"/>
          <w:numId w:val="17"/>
        </w:numPr>
      </w:pPr>
      <w:r>
        <w:t>Create a Rule-Based System: Define your requirements, you can leverage a rule-based system to perform matches based on predefined rules</w:t>
      </w:r>
      <w:r w:rsidR="00FE24D4">
        <w:t xml:space="preserve"> you have chosen.</w:t>
      </w:r>
    </w:p>
    <w:p w14:paraId="683FFB76" w14:textId="77777777" w:rsidR="00D873E9" w:rsidRPr="00D873E9" w:rsidRDefault="00D873E9" w:rsidP="00D873E9">
      <w:pPr>
        <w:pStyle w:val="ListParagraph"/>
        <w:numPr>
          <w:ilvl w:val="0"/>
          <w:numId w:val="17"/>
        </w:numPr>
        <w:rPr>
          <w:b/>
          <w:bCs/>
        </w:rPr>
      </w:pPr>
      <w:r w:rsidRPr="00D873E9">
        <w:rPr>
          <w:b/>
          <w:bCs/>
        </w:rPr>
        <w:t xml:space="preserve">Implement the System </w:t>
      </w:r>
    </w:p>
    <w:p w14:paraId="74BAC579" w14:textId="0C56AB98" w:rsidR="00D873E9" w:rsidRDefault="00D873E9" w:rsidP="00D873E9">
      <w:pPr>
        <w:pStyle w:val="ListParagraph"/>
        <w:numPr>
          <w:ilvl w:val="1"/>
          <w:numId w:val="17"/>
        </w:numPr>
      </w:pPr>
      <w:r>
        <w:t xml:space="preserve">Data Collection: Gather data relevant to your matching criteria. You will collect resumes and job descriptions.  </w:t>
      </w:r>
    </w:p>
    <w:p w14:paraId="0A855314" w14:textId="0813F634" w:rsidR="00D873E9" w:rsidRDefault="00D873E9" w:rsidP="00D873E9">
      <w:pPr>
        <w:pStyle w:val="ListParagraph"/>
        <w:numPr>
          <w:ilvl w:val="1"/>
          <w:numId w:val="17"/>
        </w:numPr>
      </w:pPr>
      <w:r>
        <w:t xml:space="preserve">Preprocessing: Ensure your data is clean and ready to be processed. </w:t>
      </w:r>
      <w:r w:rsidR="0005657B">
        <w:t xml:space="preserve">This is where you ensure the resumes and job descriptions are the same file type. </w:t>
      </w:r>
    </w:p>
    <w:p w14:paraId="10FFE04E" w14:textId="0829339F" w:rsidR="00D873E9" w:rsidRDefault="00D873E9" w:rsidP="00D873E9">
      <w:pPr>
        <w:pStyle w:val="ListParagraph"/>
        <w:numPr>
          <w:ilvl w:val="1"/>
          <w:numId w:val="17"/>
        </w:numPr>
      </w:pPr>
      <w:r>
        <w:t xml:space="preserve">Model Training (if applicable): If you choose to use machine learning, train your model on the collected data, optimizing for accurate identification of matches according to your criteria listed.  </w:t>
      </w:r>
    </w:p>
    <w:p w14:paraId="513DD66B" w14:textId="184A9111" w:rsidR="00D873E9" w:rsidRDefault="00D873E9" w:rsidP="00D873E9">
      <w:pPr>
        <w:pStyle w:val="ListParagraph"/>
        <w:numPr>
          <w:ilvl w:val="1"/>
          <w:numId w:val="17"/>
        </w:numPr>
      </w:pPr>
      <w:r>
        <w:t xml:space="preserve">Development and Evolution of Rules (if applicable): For rule-based systems, develop the logic and rules that will guide and outline the matching rules. </w:t>
      </w:r>
      <w:r w:rsidR="00D37F20">
        <w:t xml:space="preserve">You will define these in the command prompts. </w:t>
      </w:r>
    </w:p>
    <w:p w14:paraId="0E79B733" w14:textId="5EAE7B57" w:rsidR="00D873E9" w:rsidRPr="00D873E9" w:rsidRDefault="00D873E9" w:rsidP="00D873E9">
      <w:pPr>
        <w:pStyle w:val="ListParagraph"/>
        <w:numPr>
          <w:ilvl w:val="0"/>
          <w:numId w:val="17"/>
        </w:numPr>
        <w:rPr>
          <w:b/>
          <w:bCs/>
        </w:rPr>
      </w:pPr>
      <w:r w:rsidRPr="00D873E9">
        <w:rPr>
          <w:b/>
          <w:bCs/>
        </w:rPr>
        <w:t xml:space="preserve">Testing and Integration  </w:t>
      </w:r>
    </w:p>
    <w:p w14:paraId="74120AA3" w14:textId="3391A1B4" w:rsidR="00D873E9" w:rsidRDefault="00D873E9" w:rsidP="00D873E9">
      <w:pPr>
        <w:pStyle w:val="ListParagraph"/>
        <w:numPr>
          <w:ilvl w:val="1"/>
          <w:numId w:val="17"/>
        </w:numPr>
      </w:pPr>
      <w:r>
        <w:t xml:space="preserve">Evaluate Performance: Test your system to evaluate how well it matches according to your criteria. You can have quantitative and qualitative metrics to test your data and receive instant </w:t>
      </w:r>
      <w:r w:rsidR="005945A6">
        <w:rPr>
          <w:noProof/>
        </w:rPr>
        <w:lastRenderedPageBreak/>
        <mc:AlternateContent>
          <mc:Choice Requires="wps">
            <w:drawing>
              <wp:anchor distT="0" distB="0" distL="114300" distR="114300" simplePos="0" relativeHeight="251670528" behindDoc="0" locked="0" layoutInCell="1" allowOverlap="1" wp14:anchorId="61DC52AE" wp14:editId="090E7AC2">
                <wp:simplePos x="0" y="0"/>
                <wp:positionH relativeFrom="page">
                  <wp:posOffset>5153826</wp:posOffset>
                </wp:positionH>
                <wp:positionV relativeFrom="paragraph">
                  <wp:posOffset>1629</wp:posOffset>
                </wp:positionV>
                <wp:extent cx="2103120" cy="5445125"/>
                <wp:effectExtent l="0" t="0" r="11430" b="3175"/>
                <wp:wrapNone/>
                <wp:docPr id="10" name="Text Box 10"/>
                <wp:cNvGraphicFramePr/>
                <a:graphic xmlns:a="http://schemas.openxmlformats.org/drawingml/2006/main">
                  <a:graphicData uri="http://schemas.microsoft.com/office/word/2010/wordprocessingShape">
                    <wps:wsp>
                      <wps:cNvSpPr txBox="1"/>
                      <wps:spPr>
                        <a:xfrm>
                          <a:off x="0" y="0"/>
                          <a:ext cx="2103120" cy="5445125"/>
                        </a:xfrm>
                        <a:prstGeom prst="rect">
                          <a:avLst/>
                        </a:prstGeom>
                        <a:noFill/>
                        <a:ln w="6350">
                          <a:noFill/>
                        </a:ln>
                      </wps:spPr>
                      <wps:txbx>
                        <w:txbxContent>
                          <w:p w14:paraId="055F2D09" w14:textId="77777777" w:rsidR="00B100A7" w:rsidRDefault="00B100A7" w:rsidP="00B100A7">
                            <w:r>
                              <w:rPr>
                                <w:noProof/>
                              </w:rPr>
                              <w:drawing>
                                <wp:inline distT="0" distB="0" distL="0" distR="0" wp14:anchorId="68899052" wp14:editId="16A9763A">
                                  <wp:extent cx="2051811" cy="1518296"/>
                                  <wp:effectExtent l="0" t="0" r="5715"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3">
                                            <a:extLst>
                                              <a:ext uri="{28A0092B-C50C-407E-A947-70E740481C1C}">
                                                <a14:useLocalDpi xmlns:a14="http://schemas.microsoft.com/office/drawing/2010/main" val="0"/>
                                              </a:ext>
                                            </a:extLst>
                                          </a:blip>
                                          <a:stretch>
                                            <a:fillRect/>
                                          </a:stretch>
                                        </pic:blipFill>
                                        <pic:spPr>
                                          <a:xfrm>
                                            <a:off x="0" y="0"/>
                                            <a:ext cx="2051811" cy="1518296"/>
                                          </a:xfrm>
                                          <a:prstGeom prst="rect">
                                            <a:avLst/>
                                          </a:prstGeom>
                                        </pic:spPr>
                                      </pic:pic>
                                    </a:graphicData>
                                  </a:graphic>
                                </wp:inline>
                              </w:drawing>
                            </w:r>
                          </w:p>
                          <w:p w14:paraId="2F4F6EF6" w14:textId="77777777" w:rsidR="00B100A7" w:rsidRDefault="00B100A7" w:rsidP="00B100A7">
                            <w:pPr>
                              <w:pStyle w:val="SidebarText"/>
                            </w:pPr>
                          </w:p>
                          <w:p w14:paraId="1560B228" w14:textId="77777777" w:rsidR="00B100A7" w:rsidRDefault="00B100A7" w:rsidP="00B100A7">
                            <w:pPr>
                              <w:pStyle w:val="SidebarText"/>
                            </w:pPr>
                          </w:p>
                          <w:p w14:paraId="399F5364" w14:textId="7CD74B46" w:rsidR="00B100A7" w:rsidRDefault="005945A6" w:rsidP="00B100A7">
                            <w:pPr>
                              <w:pStyle w:val="Callout"/>
                            </w:pPr>
                            <w:r>
                              <w:rPr>
                                <w:color w:val="823291" w:themeColor="accent6"/>
                              </w:rPr>
                              <w:t>Resume Generates Real-Time Matches and Feedback</w:t>
                            </w:r>
                          </w:p>
                          <w:p w14:paraId="304EF946" w14:textId="49D3CD8D" w:rsidR="00B100A7" w:rsidRPr="00923B6A" w:rsidRDefault="005945A6" w:rsidP="00B100A7">
                            <w:pPr>
                              <w:pStyle w:val="Callout"/>
                            </w:pPr>
                            <w:r>
                              <w:t xml:space="preserve">The users can upload job descriptions or resumes and get real-time feedback and matches. </w:t>
                            </w:r>
                            <w:r w:rsidR="00B100A7">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DC52AE" id="Text Box 10" o:spid="_x0000_s1028" type="#_x0000_t202" style="position:absolute;left:0;text-align:left;margin-left:405.8pt;margin-top:.15pt;width:165.6pt;height:428.75pt;z-index:2516705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" filled="f" stroked="f" strokeweight=".5pt">
                <v:textbox inset="0,0,0,0">
                  <w:txbxContent>
                    <w:p w14:paraId="055F2D09" w14:textId="77777777" w:rsidR="00B100A7" w:rsidRDefault="00B100A7" w:rsidP="00B100A7">
                      <w:r>
                        <w:rPr>
                          <w:noProof/>
                        </w:rPr>
                        <w:drawing>
                          <wp:inline distT="0" distB="0" distL="0" distR="0" wp14:anchorId="68899052" wp14:editId="16A9763A">
                            <wp:extent cx="2051811" cy="1518296"/>
                            <wp:effectExtent l="0" t="0" r="5715"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3">
                                      <a:extLst>
                                        <a:ext uri="{28A0092B-C50C-407E-A947-70E740481C1C}">
                                          <a14:useLocalDpi xmlns:a14="http://schemas.microsoft.com/office/drawing/2010/main" val="0"/>
                                        </a:ext>
                                      </a:extLst>
                                    </a:blip>
                                    <a:stretch>
                                      <a:fillRect/>
                                    </a:stretch>
                                  </pic:blipFill>
                                  <pic:spPr>
                                    <a:xfrm>
                                      <a:off x="0" y="0"/>
                                      <a:ext cx="2051811" cy="1518296"/>
                                    </a:xfrm>
                                    <a:prstGeom prst="rect">
                                      <a:avLst/>
                                    </a:prstGeom>
                                  </pic:spPr>
                                </pic:pic>
                              </a:graphicData>
                            </a:graphic>
                          </wp:inline>
                        </w:drawing>
                      </w:r>
                    </w:p>
                    <w:p w14:paraId="2F4F6EF6" w14:textId="77777777" w:rsidR="00B100A7" w:rsidRDefault="00B100A7" w:rsidP="00B100A7">
                      <w:pPr>
                        <w:pStyle w:val="SidebarText"/>
                      </w:pPr>
                    </w:p>
                    <w:p w14:paraId="1560B228" w14:textId="77777777" w:rsidR="00B100A7" w:rsidRDefault="00B100A7" w:rsidP="00B100A7">
                      <w:pPr>
                        <w:pStyle w:val="SidebarText"/>
                      </w:pPr>
                    </w:p>
                    <w:p w14:paraId="399F5364" w14:textId="7CD74B46" w:rsidR="00B100A7" w:rsidRDefault="005945A6" w:rsidP="00B100A7">
                      <w:pPr>
                        <w:pStyle w:val="Callout"/>
                      </w:pPr>
                      <w:r>
                        <w:rPr>
                          <w:color w:val="823291" w:themeColor="accent6"/>
                        </w:rPr>
                        <w:t>Resume Generates Real-Time Matches and Feedback</w:t>
                      </w:r>
                    </w:p>
                    <w:p w14:paraId="304EF946" w14:textId="49D3CD8D" w:rsidR="00B100A7" w:rsidRPr="00923B6A" w:rsidRDefault="005945A6" w:rsidP="00B100A7">
                      <w:pPr>
                        <w:pStyle w:val="Callout"/>
                      </w:pPr>
                      <w:r>
                        <w:t xml:space="preserve">The users can upload job descriptions or resumes and get real-time feedback and matches. </w:t>
                      </w:r>
                      <w:r w:rsidR="00B100A7">
                        <w:t xml:space="preserve">  </w:t>
                      </w:r>
                    </w:p>
                  </w:txbxContent>
                </v:textbox>
                <w10:wrap anchorx="page"/>
              </v:shape>
            </w:pict>
          </mc:Fallback>
        </mc:AlternateContent>
      </w:r>
      <w:r>
        <w:t xml:space="preserve">feedback. </w:t>
      </w:r>
      <w:r w:rsidR="00D37F20">
        <w:t xml:space="preserve">Ensure you have tested multiple different scenarios to ensure there are no errors in your matching system. </w:t>
      </w:r>
    </w:p>
    <w:p w14:paraId="7B35EB66" w14:textId="4427B3AA" w:rsidR="007355D0" w:rsidRDefault="00D873E9" w:rsidP="00D873E9">
      <w:pPr>
        <w:pStyle w:val="ListParagraph"/>
        <w:numPr>
          <w:ilvl w:val="0"/>
          <w:numId w:val="17"/>
        </w:numPr>
      </w:pPr>
      <w:r w:rsidRPr="00D873E9">
        <w:rPr>
          <w:b/>
          <w:bCs/>
        </w:rPr>
        <w:t>Iterate</w:t>
      </w:r>
    </w:p>
    <w:p w14:paraId="0F6D1EAA" w14:textId="6ACADA11" w:rsidR="00E44CA9" w:rsidRDefault="00D873E9" w:rsidP="00E44CA9">
      <w:pPr>
        <w:pStyle w:val="ListParagraph"/>
        <w:numPr>
          <w:ilvl w:val="1"/>
          <w:numId w:val="17"/>
        </w:numPr>
      </w:pPr>
      <w:r>
        <w:t xml:space="preserve">Based on the performance and feedback, iterate your system. This might involve adjusting rules, retraining models, or refining the matching criteria. </w:t>
      </w:r>
      <w:r w:rsidR="00803383">
        <w:t xml:space="preserve">This will be one of the longer steps where you ensure there is no errors within the matching criteria. </w:t>
      </w:r>
    </w:p>
    <w:p w14:paraId="12F724FF" w14:textId="60CD004E" w:rsidR="00D873E9" w:rsidRPr="007355D0" w:rsidRDefault="00D873E9" w:rsidP="00D873E9">
      <w:pPr>
        <w:pStyle w:val="ListParagraph"/>
        <w:numPr>
          <w:ilvl w:val="0"/>
          <w:numId w:val="17"/>
        </w:numPr>
        <w:rPr>
          <w:b/>
          <w:bCs/>
        </w:rPr>
      </w:pPr>
      <w:r w:rsidRPr="007355D0">
        <w:rPr>
          <w:b/>
          <w:bCs/>
        </w:rPr>
        <w:t xml:space="preserve">Integration </w:t>
      </w:r>
    </w:p>
    <w:p w14:paraId="43E4784E" w14:textId="27CB4BCD" w:rsidR="00780C63" w:rsidRDefault="00D873E9" w:rsidP="00D873E9">
      <w:pPr>
        <w:pStyle w:val="ListParagraph"/>
        <w:numPr>
          <w:ilvl w:val="1"/>
          <w:numId w:val="17"/>
        </w:numPr>
      </w:pPr>
      <w:r w:rsidRPr="007355D0">
        <w:t xml:space="preserve">Once you have created and adjusted your system you can ensure it can access the necessary inputs and provide useful outputs based on matches. </w:t>
      </w:r>
      <w:r w:rsidR="00EE63C5">
        <w:t xml:space="preserve">This happens after the user testing is complete and the system is running on no errors. </w:t>
      </w:r>
    </w:p>
    <w:p w14:paraId="0A317F72" w14:textId="7D56F96C" w:rsidR="00E44CA9" w:rsidRPr="00E44CA9" w:rsidRDefault="00E44CA9" w:rsidP="00E44CA9">
      <w:pPr>
        <w:pStyle w:val="ListParagraph"/>
        <w:numPr>
          <w:ilvl w:val="0"/>
          <w:numId w:val="17"/>
        </w:numPr>
        <w:rPr>
          <w:b/>
          <w:bCs/>
        </w:rPr>
      </w:pPr>
      <w:r w:rsidRPr="00E44CA9">
        <w:rPr>
          <w:b/>
          <w:bCs/>
        </w:rPr>
        <w:t xml:space="preserve">Additional Features </w:t>
      </w:r>
    </w:p>
    <w:p w14:paraId="1022A44D" w14:textId="0EB49BC2" w:rsidR="00E44CA9" w:rsidRDefault="00E44CA9" w:rsidP="00E44CA9">
      <w:pPr>
        <w:pStyle w:val="ListParagraph"/>
        <w:numPr>
          <w:ilvl w:val="1"/>
          <w:numId w:val="17"/>
        </w:numPr>
      </w:pPr>
      <w:r>
        <w:t xml:space="preserve">Users can upload resumes or job descriptions for real-time analysis and feedback. </w:t>
      </w:r>
    </w:p>
    <w:p w14:paraId="29EFD008" w14:textId="323EBD5C" w:rsidR="00E44CA9" w:rsidRDefault="00E44CA9" w:rsidP="00E44CA9">
      <w:pPr>
        <w:pStyle w:val="ListParagraph"/>
        <w:numPr>
          <w:ilvl w:val="1"/>
          <w:numId w:val="17"/>
        </w:numPr>
      </w:pPr>
      <w:r>
        <w:t xml:space="preserve">Users can receive career development advice, including identifying skill gaps for desired job roles and suggesting resources for professional growth. </w:t>
      </w:r>
    </w:p>
    <w:p w14:paraId="700C934D" w14:textId="7F6AE98D" w:rsidR="00E44CA9" w:rsidRDefault="00E44CA9" w:rsidP="00E44CA9">
      <w:pPr>
        <w:pStyle w:val="ListParagraph"/>
        <w:numPr>
          <w:ilvl w:val="1"/>
          <w:numId w:val="17"/>
        </w:numPr>
      </w:pPr>
      <w:r>
        <w:t xml:space="preserve">If a candidate asks for a resume review and attaches their resume, </w:t>
      </w:r>
      <w:r w:rsidR="00E20EBB">
        <w:t xml:space="preserve">a </w:t>
      </w:r>
      <w:r>
        <w:t>detailed review of their resume</w:t>
      </w:r>
      <w:r w:rsidR="00E20EBB">
        <w:t xml:space="preserve"> will be given</w:t>
      </w:r>
      <w:r>
        <w:t xml:space="preserve">. </w:t>
      </w:r>
      <w:r w:rsidR="00E20EBB">
        <w:t>It can h</w:t>
      </w:r>
      <w:r>
        <w:t xml:space="preserve">ighlight strengths, identify areas for improvement, and suggest matches based on the </w:t>
      </w:r>
      <w:r w:rsidR="00E20EBB">
        <w:t xml:space="preserve">matching </w:t>
      </w:r>
      <w:r>
        <w:t>analysis.</w:t>
      </w:r>
    </w:p>
    <w:p w14:paraId="49E71F23" w14:textId="101CE2A3" w:rsidR="00E44CA9" w:rsidRDefault="00E44CA9" w:rsidP="00E44CA9">
      <w:pPr>
        <w:pStyle w:val="ListParagraph"/>
        <w:numPr>
          <w:ilvl w:val="1"/>
          <w:numId w:val="17"/>
        </w:numPr>
      </w:pPr>
      <w:r>
        <w:t xml:space="preserve">A candidate can ask for a resume review in relation to a specific job description and must attach their resume with the job description. </w:t>
      </w:r>
      <w:r w:rsidR="002F0737">
        <w:t>The system will h</w:t>
      </w:r>
      <w:r>
        <w:t xml:space="preserve">ighlight strengths, identify areas for improvement, and suggest matches based on the analysis. </w:t>
      </w:r>
    </w:p>
    <w:p w14:paraId="2955696B" w14:textId="1F866040" w:rsidR="00E44CA9" w:rsidRPr="007355D0" w:rsidRDefault="00E44CA9" w:rsidP="00E44CA9">
      <w:pPr>
        <w:pStyle w:val="ListParagraph"/>
        <w:numPr>
          <w:ilvl w:val="1"/>
          <w:numId w:val="17"/>
        </w:numPr>
      </w:pPr>
      <w:r>
        <w:t>If the user types something you don't understand or are unable to answer, type 'I don’t understand your request. Please try again '</w:t>
      </w:r>
      <w:r w:rsidR="002F0737">
        <w:t>.</w:t>
      </w:r>
    </w:p>
    <w:p w14:paraId="6304A866" w14:textId="77777777" w:rsidR="00F00046" w:rsidRDefault="00F00046" w:rsidP="007355D0">
      <w:pPr>
        <w:pStyle w:val="BodyHeading"/>
      </w:pPr>
    </w:p>
    <w:p w14:paraId="19CD3186" w14:textId="1CAAE44A" w:rsidR="00780C63" w:rsidRPr="007355D0" w:rsidRDefault="007355D0" w:rsidP="007355D0">
      <w:pPr>
        <w:pStyle w:val="BodyHeading"/>
      </w:pPr>
      <w:r w:rsidRPr="007355D0">
        <w:t>Test Case Examples and Explanations</w:t>
      </w:r>
    </w:p>
    <w:p w14:paraId="3BAD6C7C" w14:textId="77777777" w:rsidR="007355D0" w:rsidRPr="007355D0" w:rsidRDefault="007355D0" w:rsidP="007355D0">
      <w:pPr>
        <w:pStyle w:val="ListParagraph"/>
        <w:numPr>
          <w:ilvl w:val="0"/>
          <w:numId w:val="27"/>
        </w:numPr>
        <w:rPr>
          <w:b/>
          <w:bCs/>
        </w:rPr>
      </w:pPr>
      <w:r w:rsidRPr="007355D0">
        <w:rPr>
          <w:b/>
          <w:bCs/>
        </w:rPr>
        <w:t>Software Engineering</w:t>
      </w:r>
    </w:p>
    <w:p w14:paraId="00CB1A1B" w14:textId="77777777" w:rsidR="007355D0" w:rsidRPr="007355D0" w:rsidRDefault="007355D0" w:rsidP="007355D0">
      <w:pPr>
        <w:pStyle w:val="ListParagraph"/>
        <w:numPr>
          <w:ilvl w:val="1"/>
          <w:numId w:val="27"/>
        </w:numPr>
      </w:pPr>
      <w:r w:rsidRPr="007355D0">
        <w:t>Positive Match: Expertise in Java, Spring Boot, and Docker with 3 years of experience yields a 95% match for senior developer roles. </w:t>
      </w:r>
    </w:p>
    <w:p w14:paraId="0ED7C08B" w14:textId="77777777" w:rsidR="007355D0" w:rsidRPr="007355D0" w:rsidRDefault="007355D0" w:rsidP="007355D0">
      <w:pPr>
        <w:pStyle w:val="ListParagraph"/>
        <w:numPr>
          <w:ilvl w:val="1"/>
          <w:numId w:val="27"/>
        </w:numPr>
      </w:pPr>
      <w:r w:rsidRPr="007355D0">
        <w:t>Negative Match: A background in Cobol and Mainframe with 20 years of experience results in a low match due to demand shifting towards modern technologies. </w:t>
      </w:r>
    </w:p>
    <w:p w14:paraId="0634024B" w14:textId="09EAC6C2" w:rsidR="007355D0" w:rsidRPr="007355D0" w:rsidRDefault="007355D0" w:rsidP="007355D0">
      <w:pPr>
        <w:pStyle w:val="ListParagraph"/>
        <w:numPr>
          <w:ilvl w:val="1"/>
          <w:numId w:val="27"/>
        </w:numPr>
      </w:pPr>
      <w:r w:rsidRPr="007355D0">
        <w:t>Edge Case: Specialization in Python, AI, and Machine Learning with a PhD aligns well with AI research roles, though opportunities are niche.  </w:t>
      </w:r>
    </w:p>
    <w:p w14:paraId="20C64DCF" w14:textId="77777777" w:rsidR="007355D0" w:rsidRPr="007355D0" w:rsidRDefault="007355D0" w:rsidP="007355D0">
      <w:pPr>
        <w:pStyle w:val="ListParagraph"/>
        <w:numPr>
          <w:ilvl w:val="0"/>
          <w:numId w:val="27"/>
        </w:numPr>
        <w:rPr>
          <w:b/>
          <w:bCs/>
        </w:rPr>
      </w:pPr>
      <w:r w:rsidRPr="007355D0">
        <w:rPr>
          <w:b/>
          <w:bCs/>
        </w:rPr>
        <w:t>Marketing </w:t>
      </w:r>
    </w:p>
    <w:p w14:paraId="3CED46F6" w14:textId="77777777" w:rsidR="007355D0" w:rsidRPr="007355D0" w:rsidRDefault="007355D0" w:rsidP="007355D0">
      <w:pPr>
        <w:pStyle w:val="ListParagraph"/>
        <w:numPr>
          <w:ilvl w:val="1"/>
          <w:numId w:val="27"/>
        </w:numPr>
      </w:pPr>
      <w:r w:rsidRPr="007355D0">
        <w:t>Positive Match: A digital marketing skill set including SEO and Google Analytics over 5 years matches 98% with digital marketing manager roles. </w:t>
      </w:r>
    </w:p>
    <w:p w14:paraId="52FA6B1D" w14:textId="77777777" w:rsidR="007355D0" w:rsidRPr="007355D0" w:rsidRDefault="007355D0" w:rsidP="007355D0">
      <w:pPr>
        <w:pStyle w:val="ListParagraph"/>
        <w:numPr>
          <w:ilvl w:val="1"/>
          <w:numId w:val="27"/>
        </w:numPr>
      </w:pPr>
      <w:r w:rsidRPr="007355D0">
        <w:t>Negative Match: Experience in traditional marketing with print ads shows a low match, highlighting a market shift towards digital skills. </w:t>
      </w:r>
    </w:p>
    <w:p w14:paraId="0E28F330" w14:textId="44EC293C" w:rsidR="007355D0" w:rsidRPr="007355D0" w:rsidRDefault="008F26A6" w:rsidP="007355D0">
      <w:pPr>
        <w:pStyle w:val="ListParagraph"/>
        <w:numPr>
          <w:ilvl w:val="1"/>
          <w:numId w:val="27"/>
        </w:numPr>
      </w:pPr>
      <w:r>
        <w:rPr>
          <w:rFonts w:ascii="Wells Fargo Sans Display" w:hAnsi="Wells Fargo Sans Display"/>
          <w:noProof/>
          <w:sz w:val="60"/>
          <w:szCs w:val="60"/>
        </w:rPr>
        <w:lastRenderedPageBreak/>
        <mc:AlternateContent>
          <mc:Choice Requires="wps">
            <w:drawing>
              <wp:anchor distT="0" distB="0" distL="114300" distR="114300" simplePos="0" relativeHeight="251664384" behindDoc="0" locked="0" layoutInCell="1" allowOverlap="1" wp14:anchorId="0EDCF0BC" wp14:editId="5D658893">
                <wp:simplePos x="0" y="0"/>
                <wp:positionH relativeFrom="page">
                  <wp:posOffset>5208270</wp:posOffset>
                </wp:positionH>
                <wp:positionV relativeFrom="paragraph">
                  <wp:posOffset>-20016</wp:posOffset>
                </wp:positionV>
                <wp:extent cx="2103120" cy="5486400"/>
                <wp:effectExtent l="0" t="0" r="11430" b="0"/>
                <wp:wrapNone/>
                <wp:docPr id="5" name="Text Box 5"/>
                <wp:cNvGraphicFramePr/>
                <a:graphic xmlns:a="http://schemas.openxmlformats.org/drawingml/2006/main">
                  <a:graphicData uri="http://schemas.microsoft.com/office/word/2010/wordprocessingShape">
                    <wps:wsp>
                      <wps:cNvSpPr txBox="1"/>
                      <wps:spPr>
                        <a:xfrm>
                          <a:off x="0" y="0"/>
                          <a:ext cx="2103120" cy="5486400"/>
                        </a:xfrm>
                        <a:prstGeom prst="rect">
                          <a:avLst/>
                        </a:prstGeom>
                        <a:noFill/>
                        <a:ln w="6350">
                          <a:noFill/>
                        </a:ln>
                      </wps:spPr>
                      <wps:txbx>
                        <w:txbxContent>
                          <w:p w14:paraId="58D3CAFA" w14:textId="77777777" w:rsidR="0071617E" w:rsidRDefault="0071617E" w:rsidP="0071617E">
                            <w:r>
                              <w:rPr>
                                <w:noProof/>
                              </w:rPr>
                              <w:drawing>
                                <wp:inline distT="0" distB="0" distL="0" distR="0" wp14:anchorId="5E126C3D" wp14:editId="69DCEAC6">
                                  <wp:extent cx="2095500" cy="1521835"/>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4">
                                            <a:extLst>
                                              <a:ext uri="{28A0092B-C50C-407E-A947-70E740481C1C}">
                                                <a14:useLocalDpi xmlns:a14="http://schemas.microsoft.com/office/drawing/2010/main" val="0"/>
                                              </a:ext>
                                            </a:extLst>
                                          </a:blip>
                                          <a:stretch>
                                            <a:fillRect/>
                                          </a:stretch>
                                        </pic:blipFill>
                                        <pic:spPr>
                                          <a:xfrm>
                                            <a:off x="0" y="0"/>
                                            <a:ext cx="2095500" cy="1521835"/>
                                          </a:xfrm>
                                          <a:prstGeom prst="rect">
                                            <a:avLst/>
                                          </a:prstGeom>
                                        </pic:spPr>
                                      </pic:pic>
                                    </a:graphicData>
                                  </a:graphic>
                                </wp:inline>
                              </w:drawing>
                            </w:r>
                          </w:p>
                          <w:p w14:paraId="501EBA14" w14:textId="77777777" w:rsidR="0071617E" w:rsidRDefault="0071617E" w:rsidP="0071617E"/>
                          <w:p w14:paraId="45D56243" w14:textId="77777777" w:rsidR="0071617E" w:rsidRDefault="0071617E" w:rsidP="0071617E">
                            <w:r>
                              <w:rPr>
                                <w:noProof/>
                              </w:rPr>
                              <w:drawing>
                                <wp:inline distT="0" distB="0" distL="0" distR="0" wp14:anchorId="420A6B7D" wp14:editId="1ACEF15B">
                                  <wp:extent cx="2095500" cy="158756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5">
                                            <a:extLst>
                                              <a:ext uri="{28A0092B-C50C-407E-A947-70E740481C1C}">
                                                <a14:useLocalDpi xmlns:a14="http://schemas.microsoft.com/office/drawing/2010/main" val="0"/>
                                              </a:ext>
                                            </a:extLst>
                                          </a:blip>
                                          <a:stretch>
                                            <a:fillRect/>
                                          </a:stretch>
                                        </pic:blipFill>
                                        <pic:spPr>
                                          <a:xfrm>
                                            <a:off x="0" y="0"/>
                                            <a:ext cx="2095500" cy="1587566"/>
                                          </a:xfrm>
                                          <a:prstGeom prst="rect">
                                            <a:avLst/>
                                          </a:prstGeom>
                                        </pic:spPr>
                                      </pic:pic>
                                    </a:graphicData>
                                  </a:graphic>
                                </wp:inline>
                              </w:drawing>
                            </w:r>
                          </w:p>
                          <w:p w14:paraId="26278BBE" w14:textId="77777777" w:rsidR="0071617E" w:rsidRDefault="0071617E" w:rsidP="0071617E">
                            <w:pPr>
                              <w:pStyle w:val="Caption"/>
                            </w:pPr>
                          </w:p>
                          <w:p w14:paraId="5628C4F9" w14:textId="187FD536" w:rsidR="0071617E" w:rsidRDefault="007355D0" w:rsidP="0071617E">
                            <w:pPr>
                              <w:pStyle w:val="Caption"/>
                            </w:pPr>
                            <w:r>
                              <w:t>Improved Candidate Experience</w:t>
                            </w:r>
                          </w:p>
                          <w:p w14:paraId="15594145" w14:textId="77777777" w:rsidR="007355D0" w:rsidRDefault="007355D0" w:rsidP="0071617E">
                            <w:pPr>
                              <w:pStyle w:val="Caption"/>
                            </w:pPr>
                          </w:p>
                          <w:p w14:paraId="14ECC5C0" w14:textId="17F7B7F7" w:rsidR="007355D0" w:rsidRDefault="007355D0" w:rsidP="0071617E">
                            <w:pPr>
                              <w:pStyle w:val="Caption"/>
                            </w:pPr>
                            <w:r w:rsidRPr="007355D0">
                              <w:t>Personalized Recommendations: For job seekers, it can provide personalized job recommendations based on their skills and experiences enhancing their job search experience.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DCF0BC" id="Text Box 5" o:spid="_x0000_s1029" type="#_x0000_t202" style="position:absolute;left:0;text-align:left;margin-left:410.1pt;margin-top:-1.6pt;width:165.6pt;height:6in;z-index:2516643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" filled="f" stroked="f" strokeweight=".5pt">
                <v:textbox inset="0,0,0,0">
                  <w:txbxContent>
                    <w:p w14:paraId="58D3CAFA" w14:textId="77777777" w:rsidR="0071617E" w:rsidRDefault="0071617E" w:rsidP="0071617E">
                      <w:r>
                        <w:rPr>
                          <w:noProof/>
                        </w:rPr>
                        <w:drawing>
                          <wp:inline distT="0" distB="0" distL="0" distR="0" wp14:anchorId="5E126C3D" wp14:editId="69DCEAC6">
                            <wp:extent cx="2095500" cy="1521835"/>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4">
                                      <a:extLst>
                                        <a:ext uri="{28A0092B-C50C-407E-A947-70E740481C1C}">
                                          <a14:useLocalDpi xmlns:a14="http://schemas.microsoft.com/office/drawing/2010/main" val="0"/>
                                        </a:ext>
                                      </a:extLst>
                                    </a:blip>
                                    <a:stretch>
                                      <a:fillRect/>
                                    </a:stretch>
                                  </pic:blipFill>
                                  <pic:spPr>
                                    <a:xfrm>
                                      <a:off x="0" y="0"/>
                                      <a:ext cx="2095500" cy="1521835"/>
                                    </a:xfrm>
                                    <a:prstGeom prst="rect">
                                      <a:avLst/>
                                    </a:prstGeom>
                                  </pic:spPr>
                                </pic:pic>
                              </a:graphicData>
                            </a:graphic>
                          </wp:inline>
                        </w:drawing>
                      </w:r>
                    </w:p>
                    <w:p w14:paraId="501EBA14" w14:textId="77777777" w:rsidR="0071617E" w:rsidRDefault="0071617E" w:rsidP="0071617E"/>
                    <w:p w14:paraId="45D56243" w14:textId="77777777" w:rsidR="0071617E" w:rsidRDefault="0071617E" w:rsidP="0071617E">
                      <w:r>
                        <w:rPr>
                          <w:noProof/>
                        </w:rPr>
                        <w:drawing>
                          <wp:inline distT="0" distB="0" distL="0" distR="0" wp14:anchorId="420A6B7D" wp14:editId="1ACEF15B">
                            <wp:extent cx="2095500" cy="158756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5">
                                      <a:extLst>
                                        <a:ext uri="{28A0092B-C50C-407E-A947-70E740481C1C}">
                                          <a14:useLocalDpi xmlns:a14="http://schemas.microsoft.com/office/drawing/2010/main" val="0"/>
                                        </a:ext>
                                      </a:extLst>
                                    </a:blip>
                                    <a:stretch>
                                      <a:fillRect/>
                                    </a:stretch>
                                  </pic:blipFill>
                                  <pic:spPr>
                                    <a:xfrm>
                                      <a:off x="0" y="0"/>
                                      <a:ext cx="2095500" cy="1587566"/>
                                    </a:xfrm>
                                    <a:prstGeom prst="rect">
                                      <a:avLst/>
                                    </a:prstGeom>
                                  </pic:spPr>
                                </pic:pic>
                              </a:graphicData>
                            </a:graphic>
                          </wp:inline>
                        </w:drawing>
                      </w:r>
                    </w:p>
                    <w:p w14:paraId="26278BBE" w14:textId="77777777" w:rsidR="0071617E" w:rsidRDefault="0071617E" w:rsidP="0071617E">
                      <w:pPr>
                        <w:pStyle w:val="Caption"/>
                      </w:pPr>
                    </w:p>
                    <w:p w14:paraId="5628C4F9" w14:textId="187FD536" w:rsidR="0071617E" w:rsidRDefault="007355D0" w:rsidP="0071617E">
                      <w:pPr>
                        <w:pStyle w:val="Caption"/>
                      </w:pPr>
                      <w:r>
                        <w:t>Improved Candidate Experience</w:t>
                      </w:r>
                    </w:p>
                    <w:p w14:paraId="15594145" w14:textId="77777777" w:rsidR="007355D0" w:rsidRDefault="007355D0" w:rsidP="0071617E">
                      <w:pPr>
                        <w:pStyle w:val="Caption"/>
                      </w:pPr>
                    </w:p>
                    <w:p w14:paraId="14ECC5C0" w14:textId="17F7B7F7" w:rsidR="007355D0" w:rsidRDefault="007355D0" w:rsidP="0071617E">
                      <w:pPr>
                        <w:pStyle w:val="Caption"/>
                      </w:pPr>
                      <w:r w:rsidRPr="007355D0">
                        <w:t>Personalized Recommendations: For job seekers, it can provide personalized job recommendations based on their skills and experiences enhancing their job search experience.</w:t>
                      </w:r>
                    </w:p>
                  </w:txbxContent>
                </v:textbox>
                <w10:wrap anchorx="page"/>
              </v:shape>
            </w:pict>
          </mc:Fallback>
        </mc:AlternateContent>
      </w:r>
      <w:r w:rsidR="007355D0" w:rsidRPr="007355D0">
        <w:t>Edge Case: Knowledge in social media, emerging platforms, and viral marketing, despite only 2 years of experience, is highly desirable in the evolving digital marketing landscape.  </w:t>
      </w:r>
    </w:p>
    <w:p w14:paraId="5B59EE63" w14:textId="571E8B35" w:rsidR="007355D0" w:rsidRPr="007355D0" w:rsidRDefault="007355D0" w:rsidP="007355D0">
      <w:pPr>
        <w:pStyle w:val="ListParagraph"/>
        <w:numPr>
          <w:ilvl w:val="0"/>
          <w:numId w:val="27"/>
        </w:numPr>
        <w:rPr>
          <w:b/>
          <w:bCs/>
        </w:rPr>
      </w:pPr>
      <w:r w:rsidRPr="007355D0">
        <w:rPr>
          <w:b/>
          <w:bCs/>
        </w:rPr>
        <w:t>Healthcare </w:t>
      </w:r>
    </w:p>
    <w:p w14:paraId="73348EA3" w14:textId="596BDAB9" w:rsidR="007355D0" w:rsidRDefault="007355D0" w:rsidP="007355D0">
      <w:pPr>
        <w:pStyle w:val="ListParagraph"/>
        <w:numPr>
          <w:ilvl w:val="1"/>
          <w:numId w:val="27"/>
        </w:numPr>
      </w:pPr>
      <w:r w:rsidRPr="007355D0">
        <w:t>Positive Match: A Registered Nurse with critical care experience and BLS/ACLS certification perfectly fits critical care nursing positions in high-demand areas. </w:t>
      </w:r>
    </w:p>
    <w:p w14:paraId="2E0E4B91" w14:textId="4D417D04" w:rsidR="007355D0" w:rsidRDefault="007355D0" w:rsidP="007355D0">
      <w:pPr>
        <w:pStyle w:val="ListParagraph"/>
        <w:numPr>
          <w:ilvl w:val="1"/>
          <w:numId w:val="27"/>
        </w:numPr>
      </w:pPr>
      <w:r w:rsidRPr="007355D0">
        <w:t>Negative Match: Medical billing experience with outdated ICD-9 certification results in low match scores, suggesting a need for updating qualifications.  </w:t>
      </w:r>
    </w:p>
    <w:p w14:paraId="1FC218AB" w14:textId="1D60E307" w:rsidR="007355D0" w:rsidRDefault="007355D0" w:rsidP="007355D0">
      <w:pPr>
        <w:pStyle w:val="ListParagraph"/>
        <w:numPr>
          <w:ilvl w:val="1"/>
          <w:numId w:val="27"/>
        </w:numPr>
      </w:pPr>
      <w:r w:rsidRPr="007355D0">
        <w:t>Edge Case: Experience in telehealth nursing, even just for a year, matches well with the growing field of telehealth, highlighting the potential despite limited experience.  </w:t>
      </w:r>
    </w:p>
    <w:p w14:paraId="04D10A69" w14:textId="77777777" w:rsidR="00C2509D" w:rsidRDefault="00C2509D" w:rsidP="00C2509D">
      <w:pPr>
        <w:pStyle w:val="SidebarText"/>
      </w:pPr>
    </w:p>
    <w:p w14:paraId="3CAFC2C2" w14:textId="4B4C1AA2" w:rsidR="00C2509D" w:rsidRDefault="00C2509D" w:rsidP="007D77F0">
      <w:pPr>
        <w:pStyle w:val="SidebarTitle"/>
        <w:rPr>
          <w:sz w:val="20"/>
          <w:szCs w:val="28"/>
        </w:rPr>
      </w:pPr>
      <w:r w:rsidRPr="00C2509D">
        <w:rPr>
          <w:sz w:val="20"/>
          <w:szCs w:val="28"/>
        </w:rPr>
        <w:t>Resume Renegade Matching Assistant Feedback Form</w:t>
      </w:r>
    </w:p>
    <w:p w14:paraId="2E987F00" w14:textId="77777777" w:rsidR="007D77F0" w:rsidRPr="007D77F0" w:rsidRDefault="007D77F0" w:rsidP="007D77F0">
      <w:pPr>
        <w:pStyle w:val="SidebarTitle"/>
        <w:rPr>
          <w:sz w:val="20"/>
          <w:szCs w:val="28"/>
        </w:rPr>
      </w:pPr>
    </w:p>
    <w:p w14:paraId="3DCF52C2" w14:textId="1C2F89F5" w:rsidR="00C2509D" w:rsidRDefault="00C2509D" w:rsidP="00C2509D">
      <w:pPr>
        <w:pStyle w:val="SidebarText"/>
      </w:pPr>
      <w:r>
        <w:t>Date:</w:t>
      </w:r>
      <w:r w:rsidR="00053F67">
        <w:t xml:space="preserve"> </w:t>
      </w:r>
      <w:r>
        <w:t xml:space="preserve"> ___________________________</w:t>
      </w:r>
    </w:p>
    <w:p w14:paraId="55A6C4DA" w14:textId="77777777" w:rsidR="00C2509D" w:rsidRDefault="00C2509D" w:rsidP="00C2509D">
      <w:pPr>
        <w:pStyle w:val="SidebarText"/>
      </w:pPr>
    </w:p>
    <w:p w14:paraId="79DABA01" w14:textId="5612AB81" w:rsidR="00C2509D" w:rsidRDefault="00C2509D" w:rsidP="00C2509D">
      <w:pPr>
        <w:pStyle w:val="SidebarText"/>
      </w:pPr>
      <w:r>
        <w:t>Role:</w:t>
      </w:r>
    </w:p>
    <w:p w14:paraId="571EBE42" w14:textId="1C9DE83B" w:rsidR="00C2509D" w:rsidRDefault="00C2509D" w:rsidP="00C2509D">
      <w:pPr>
        <w:pStyle w:val="SidebarText"/>
      </w:pPr>
      <w:proofErr w:type="gramStart"/>
      <w:r>
        <w:t>[ ]</w:t>
      </w:r>
      <w:proofErr w:type="gramEnd"/>
      <w:r>
        <w:t xml:space="preserve"> Recruiter  </w:t>
      </w:r>
    </w:p>
    <w:p w14:paraId="5175DA98" w14:textId="2F06BEE4" w:rsidR="00C2509D" w:rsidRDefault="00C2509D" w:rsidP="00C2509D">
      <w:pPr>
        <w:pStyle w:val="SidebarText"/>
      </w:pPr>
      <w:proofErr w:type="gramStart"/>
      <w:r>
        <w:t>[ ]</w:t>
      </w:r>
      <w:proofErr w:type="gramEnd"/>
      <w:r>
        <w:t xml:space="preserve"> Candidate  </w:t>
      </w:r>
    </w:p>
    <w:p w14:paraId="314FD349" w14:textId="77777777" w:rsidR="00C2509D" w:rsidRDefault="00C2509D" w:rsidP="00C2509D">
      <w:pPr>
        <w:pStyle w:val="SidebarText"/>
      </w:pPr>
    </w:p>
    <w:p w14:paraId="5E6957BB" w14:textId="5435B8FD" w:rsidR="00C2509D" w:rsidRDefault="00C2509D" w:rsidP="00C2509D">
      <w:pPr>
        <w:pStyle w:val="SidebarText"/>
      </w:pPr>
      <w:r>
        <w:t>Ease of Use:</w:t>
      </w:r>
    </w:p>
    <w:p w14:paraId="0A579454" w14:textId="14B464DF" w:rsidR="00C2509D" w:rsidRDefault="00C2509D" w:rsidP="00C2509D">
      <w:pPr>
        <w:pStyle w:val="SidebarText"/>
      </w:pPr>
      <w:proofErr w:type="gramStart"/>
      <w:r>
        <w:t>[ ]</w:t>
      </w:r>
      <w:proofErr w:type="gramEnd"/>
      <w:r>
        <w:t xml:space="preserve"> Very Easy  </w:t>
      </w:r>
    </w:p>
    <w:p w14:paraId="5CE20380" w14:textId="62D008C8" w:rsidR="00C2509D" w:rsidRDefault="00C2509D" w:rsidP="00C2509D">
      <w:pPr>
        <w:pStyle w:val="SidebarText"/>
      </w:pPr>
      <w:proofErr w:type="gramStart"/>
      <w:r>
        <w:t>[ ]</w:t>
      </w:r>
      <w:proofErr w:type="gramEnd"/>
      <w:r>
        <w:t xml:space="preserve"> Easy  </w:t>
      </w:r>
    </w:p>
    <w:p w14:paraId="65AD2D0D" w14:textId="7B2648A1" w:rsidR="00C2509D" w:rsidRDefault="00C2509D" w:rsidP="00C2509D">
      <w:pPr>
        <w:pStyle w:val="SidebarText"/>
      </w:pPr>
      <w:proofErr w:type="gramStart"/>
      <w:r>
        <w:t>[ ]</w:t>
      </w:r>
      <w:proofErr w:type="gramEnd"/>
      <w:r>
        <w:t xml:space="preserve"> Neutral  </w:t>
      </w:r>
    </w:p>
    <w:p w14:paraId="3FA6269C" w14:textId="25474F4F" w:rsidR="00C2509D" w:rsidRDefault="00C2509D" w:rsidP="00C2509D">
      <w:pPr>
        <w:pStyle w:val="SidebarText"/>
      </w:pPr>
      <w:proofErr w:type="gramStart"/>
      <w:r>
        <w:t>[ ]</w:t>
      </w:r>
      <w:proofErr w:type="gramEnd"/>
      <w:r>
        <w:t xml:space="preserve"> Difficult  </w:t>
      </w:r>
    </w:p>
    <w:p w14:paraId="6424152C" w14:textId="77A66105" w:rsidR="00C2509D" w:rsidRDefault="00C2509D" w:rsidP="00C2509D">
      <w:pPr>
        <w:pStyle w:val="SidebarText"/>
      </w:pPr>
      <w:proofErr w:type="gramStart"/>
      <w:r>
        <w:t>[ ]</w:t>
      </w:r>
      <w:proofErr w:type="gramEnd"/>
      <w:r>
        <w:t xml:space="preserve"> Very Difficult  </w:t>
      </w:r>
    </w:p>
    <w:p w14:paraId="574D2568" w14:textId="77777777" w:rsidR="00C2509D" w:rsidRDefault="00C2509D" w:rsidP="00C2509D">
      <w:pPr>
        <w:pStyle w:val="SidebarText"/>
      </w:pPr>
    </w:p>
    <w:p w14:paraId="13A920AB" w14:textId="77777777" w:rsidR="00053F67" w:rsidRDefault="00C2509D" w:rsidP="00C2509D">
      <w:pPr>
        <w:pStyle w:val="SidebarText"/>
      </w:pPr>
      <w:r>
        <w:t>Satisfaction with Matches:</w:t>
      </w:r>
    </w:p>
    <w:p w14:paraId="46E1B06D" w14:textId="5A56EE5A" w:rsidR="00C2509D" w:rsidRDefault="00C2509D" w:rsidP="00C2509D">
      <w:pPr>
        <w:pStyle w:val="SidebarText"/>
      </w:pPr>
      <w:proofErr w:type="gramStart"/>
      <w:r>
        <w:t>[ ]</w:t>
      </w:r>
      <w:proofErr w:type="gramEnd"/>
      <w:r>
        <w:t xml:space="preserve"> Very Satisfied  </w:t>
      </w:r>
    </w:p>
    <w:p w14:paraId="5B3A2402" w14:textId="0AD7D0A9" w:rsidR="00C2509D" w:rsidRDefault="00C2509D" w:rsidP="00C2509D">
      <w:pPr>
        <w:pStyle w:val="SidebarText"/>
      </w:pPr>
      <w:proofErr w:type="gramStart"/>
      <w:r>
        <w:t>[ ]</w:t>
      </w:r>
      <w:proofErr w:type="gramEnd"/>
      <w:r>
        <w:t xml:space="preserve"> Satisfied  </w:t>
      </w:r>
    </w:p>
    <w:p w14:paraId="60843578" w14:textId="24F8D9C8" w:rsidR="00C2509D" w:rsidRDefault="00C2509D" w:rsidP="00C2509D">
      <w:pPr>
        <w:pStyle w:val="SidebarText"/>
      </w:pPr>
      <w:proofErr w:type="gramStart"/>
      <w:r>
        <w:t>[ ]</w:t>
      </w:r>
      <w:proofErr w:type="gramEnd"/>
      <w:r>
        <w:t xml:space="preserve"> Neutral  </w:t>
      </w:r>
    </w:p>
    <w:p w14:paraId="4B042724" w14:textId="2A1019BF" w:rsidR="00C2509D" w:rsidRDefault="00C2509D" w:rsidP="00C2509D">
      <w:pPr>
        <w:pStyle w:val="SidebarText"/>
      </w:pPr>
      <w:proofErr w:type="gramStart"/>
      <w:r>
        <w:t>[ ]</w:t>
      </w:r>
      <w:proofErr w:type="gramEnd"/>
      <w:r>
        <w:t xml:space="preserve"> Dissatisfied  </w:t>
      </w:r>
    </w:p>
    <w:p w14:paraId="795E7527" w14:textId="5F75176A" w:rsidR="00C2509D" w:rsidRDefault="00C2509D" w:rsidP="00C2509D">
      <w:pPr>
        <w:pStyle w:val="SidebarText"/>
      </w:pPr>
      <w:proofErr w:type="gramStart"/>
      <w:r>
        <w:t>[ ]</w:t>
      </w:r>
      <w:proofErr w:type="gramEnd"/>
      <w:r>
        <w:t xml:space="preserve"> Very Dissatisfied  </w:t>
      </w:r>
    </w:p>
    <w:p w14:paraId="37C15AA5" w14:textId="77777777" w:rsidR="00C2509D" w:rsidRDefault="00C2509D" w:rsidP="00C2509D">
      <w:pPr>
        <w:pStyle w:val="SidebarText"/>
      </w:pPr>
    </w:p>
    <w:p w14:paraId="0FBF40FD" w14:textId="4A32A4E1" w:rsidR="00C2509D" w:rsidRDefault="00C2509D" w:rsidP="00C2509D">
      <w:pPr>
        <w:pStyle w:val="SidebarText"/>
      </w:pPr>
      <w:r>
        <w:t>Speed of Service:</w:t>
      </w:r>
    </w:p>
    <w:p w14:paraId="372CE39B" w14:textId="666A44ED" w:rsidR="00C2509D" w:rsidRDefault="00C2509D" w:rsidP="00C2509D">
      <w:pPr>
        <w:pStyle w:val="SidebarText"/>
      </w:pPr>
      <w:proofErr w:type="gramStart"/>
      <w:r>
        <w:t>[ ]</w:t>
      </w:r>
      <w:proofErr w:type="gramEnd"/>
      <w:r>
        <w:t xml:space="preserve"> Very Fast  </w:t>
      </w:r>
    </w:p>
    <w:p w14:paraId="502485E7" w14:textId="45A97989" w:rsidR="00C2509D" w:rsidRDefault="00C2509D" w:rsidP="00C2509D">
      <w:pPr>
        <w:pStyle w:val="SidebarText"/>
      </w:pPr>
      <w:proofErr w:type="gramStart"/>
      <w:r>
        <w:t>[ ]</w:t>
      </w:r>
      <w:proofErr w:type="gramEnd"/>
      <w:r>
        <w:t xml:space="preserve"> Fast  </w:t>
      </w:r>
    </w:p>
    <w:p w14:paraId="2431CB88" w14:textId="04B8B1B3" w:rsidR="00C2509D" w:rsidRDefault="00C2509D" w:rsidP="00C2509D">
      <w:pPr>
        <w:pStyle w:val="SidebarText"/>
      </w:pPr>
      <w:proofErr w:type="gramStart"/>
      <w:r>
        <w:t>[ ]</w:t>
      </w:r>
      <w:proofErr w:type="gramEnd"/>
      <w:r>
        <w:t xml:space="preserve"> Acceptable  </w:t>
      </w:r>
    </w:p>
    <w:p w14:paraId="2559E75E" w14:textId="725B0CB3" w:rsidR="00C2509D" w:rsidRDefault="00C2509D" w:rsidP="00C2509D">
      <w:pPr>
        <w:pStyle w:val="SidebarText"/>
      </w:pPr>
      <w:proofErr w:type="gramStart"/>
      <w:r>
        <w:t>[ ]</w:t>
      </w:r>
      <w:proofErr w:type="gramEnd"/>
      <w:r>
        <w:t xml:space="preserve"> Slow  </w:t>
      </w:r>
    </w:p>
    <w:p w14:paraId="050DB527" w14:textId="5682A440" w:rsidR="00C2509D" w:rsidRDefault="00C2509D" w:rsidP="00C2509D">
      <w:pPr>
        <w:pStyle w:val="SidebarText"/>
      </w:pPr>
      <w:proofErr w:type="gramStart"/>
      <w:r>
        <w:t>[ ]</w:t>
      </w:r>
      <w:proofErr w:type="gramEnd"/>
      <w:r>
        <w:t xml:space="preserve"> Very Slow  </w:t>
      </w:r>
    </w:p>
    <w:p w14:paraId="79EB4EE3" w14:textId="77777777" w:rsidR="00C2509D" w:rsidRDefault="00C2509D" w:rsidP="00C2509D">
      <w:pPr>
        <w:pStyle w:val="SidebarText"/>
      </w:pPr>
    </w:p>
    <w:p w14:paraId="533E63BC" w14:textId="62B7044B" w:rsidR="00C2509D" w:rsidRDefault="00C2509D" w:rsidP="00C2509D">
      <w:pPr>
        <w:pStyle w:val="SidebarText"/>
      </w:pPr>
      <w:r>
        <w:t>What did you like?</w:t>
      </w:r>
    </w:p>
    <w:p w14:paraId="1B84F426" w14:textId="77777777" w:rsidR="00C2509D" w:rsidRDefault="00C2509D" w:rsidP="00C2509D">
      <w:pPr>
        <w:pStyle w:val="SidebarText"/>
      </w:pPr>
      <w:r>
        <w:t>________________________________________________________________________</w:t>
      </w:r>
    </w:p>
    <w:p w14:paraId="569708E8" w14:textId="77777777" w:rsidR="00C2509D" w:rsidRDefault="00C2509D" w:rsidP="00C2509D">
      <w:pPr>
        <w:pStyle w:val="SidebarText"/>
      </w:pPr>
    </w:p>
    <w:p w14:paraId="7B3D8179" w14:textId="48A2A972" w:rsidR="00C2509D" w:rsidRDefault="00C2509D" w:rsidP="00C2509D">
      <w:pPr>
        <w:pStyle w:val="SidebarText"/>
      </w:pPr>
      <w:r>
        <w:t xml:space="preserve">What could be improved? </w:t>
      </w:r>
    </w:p>
    <w:p w14:paraId="019CECF5" w14:textId="77777777" w:rsidR="00C2509D" w:rsidRDefault="00C2509D" w:rsidP="00C2509D">
      <w:pPr>
        <w:pStyle w:val="SidebarText"/>
      </w:pPr>
      <w:r>
        <w:t>________________________________________________________________________</w:t>
      </w:r>
    </w:p>
    <w:p w14:paraId="7C3B18FD" w14:textId="77777777" w:rsidR="00C2509D" w:rsidRDefault="00C2509D" w:rsidP="00C2509D">
      <w:pPr>
        <w:pStyle w:val="SidebarText"/>
      </w:pPr>
    </w:p>
    <w:p w14:paraId="023AA5A4" w14:textId="0CCA22D4" w:rsidR="00C2509D" w:rsidRDefault="00C2509D" w:rsidP="00C2509D">
      <w:pPr>
        <w:pStyle w:val="SidebarText"/>
      </w:pPr>
      <w:r>
        <w:t>Would you use this service again?</w:t>
      </w:r>
    </w:p>
    <w:p w14:paraId="1EF129AC" w14:textId="36453033" w:rsidR="00C2509D" w:rsidRDefault="00C2509D" w:rsidP="00C2509D">
      <w:pPr>
        <w:pStyle w:val="SidebarText"/>
      </w:pPr>
      <w:proofErr w:type="gramStart"/>
      <w:r>
        <w:t>[ ]</w:t>
      </w:r>
      <w:proofErr w:type="gramEnd"/>
      <w:r>
        <w:t xml:space="preserve"> Yes  </w:t>
      </w:r>
    </w:p>
    <w:p w14:paraId="24D85B98" w14:textId="7A825AA8" w:rsidR="00C2509D" w:rsidRDefault="00C2509D" w:rsidP="00C2509D">
      <w:pPr>
        <w:pStyle w:val="SidebarText"/>
      </w:pPr>
      <w:proofErr w:type="gramStart"/>
      <w:r>
        <w:t>[ ]</w:t>
      </w:r>
      <w:proofErr w:type="gramEnd"/>
      <w:r>
        <w:t xml:space="preserve"> No  </w:t>
      </w:r>
    </w:p>
    <w:p w14:paraId="1B3E91DD" w14:textId="77777777" w:rsidR="00C2509D" w:rsidRDefault="00C2509D" w:rsidP="00C2509D">
      <w:pPr>
        <w:pStyle w:val="SidebarText"/>
      </w:pPr>
    </w:p>
    <w:p w14:paraId="4A6E953D" w14:textId="38C7D402" w:rsidR="00C2509D" w:rsidRDefault="00C2509D" w:rsidP="00C2509D">
      <w:pPr>
        <w:pStyle w:val="SidebarText"/>
      </w:pPr>
      <w:r>
        <w:t>Additional Comments:</w:t>
      </w:r>
    </w:p>
    <w:p w14:paraId="0F6029B8" w14:textId="77777777" w:rsidR="00C2509D" w:rsidRDefault="00C2509D" w:rsidP="00C2509D">
      <w:pPr>
        <w:pStyle w:val="SidebarText"/>
      </w:pPr>
      <w:r>
        <w:t>________________________________________________________________________</w:t>
      </w:r>
    </w:p>
    <w:p w14:paraId="772D222D" w14:textId="77777777" w:rsidR="00C2509D" w:rsidRDefault="00C2509D" w:rsidP="00C2509D">
      <w:pPr>
        <w:pStyle w:val="SidebarText"/>
      </w:pPr>
    </w:p>
    <w:p w14:paraId="1B18BE69" w14:textId="19850A3E" w:rsidR="003C4B33" w:rsidRPr="007355D0" w:rsidRDefault="00C2509D" w:rsidP="00C2509D">
      <w:pPr>
        <w:pStyle w:val="SidebarText"/>
      </w:pPr>
      <w:r>
        <w:t>Thank you for your feedback!</w:t>
      </w:r>
    </w:p>
    <w:p w14:paraId="037EA666" w14:textId="5059139D" w:rsidR="007355D0" w:rsidRDefault="007355D0" w:rsidP="007355D0"/>
    <w:p w14:paraId="67F2F358" w14:textId="0536D92F" w:rsidR="007355D0" w:rsidRPr="007355D0" w:rsidRDefault="00CF7BC9" w:rsidP="00B55FEA">
      <w:pPr>
        <w:pStyle w:val="BodyHeading"/>
      </w:pPr>
      <w:r>
        <w:rPr>
          <w:rFonts w:ascii="Wells Fargo Sans Display" w:hAnsi="Wells Fargo Sans Display"/>
          <w:noProof/>
          <w:sz w:val="60"/>
          <w:szCs w:val="60"/>
        </w:rPr>
        <w:lastRenderedPageBreak/>
        <mc:AlternateContent>
          <mc:Choice Requires="wps">
            <w:drawing>
              <wp:anchor distT="0" distB="0" distL="114300" distR="114300" simplePos="0" relativeHeight="251668480" behindDoc="0" locked="0" layoutInCell="1" allowOverlap="1" wp14:anchorId="15B204F4" wp14:editId="6C1F7A5A">
                <wp:simplePos x="0" y="0"/>
                <wp:positionH relativeFrom="page">
                  <wp:posOffset>5155068</wp:posOffset>
                </wp:positionH>
                <wp:positionV relativeFrom="paragraph">
                  <wp:posOffset>175674</wp:posOffset>
                </wp:positionV>
                <wp:extent cx="2103120" cy="5486400"/>
                <wp:effectExtent l="0" t="0" r="11430" b="0"/>
                <wp:wrapNone/>
                <wp:docPr id="7" name="Text Box 7"/>
                <wp:cNvGraphicFramePr/>
                <a:graphic xmlns:a="http://schemas.openxmlformats.org/drawingml/2006/main">
                  <a:graphicData uri="http://schemas.microsoft.com/office/word/2010/wordprocessingShape">
                    <wps:wsp>
                      <wps:cNvSpPr txBox="1"/>
                      <wps:spPr>
                        <a:xfrm>
                          <a:off x="0" y="0"/>
                          <a:ext cx="2103120" cy="5486400"/>
                        </a:xfrm>
                        <a:prstGeom prst="rect">
                          <a:avLst/>
                        </a:prstGeom>
                        <a:noFill/>
                        <a:ln w="6350">
                          <a:noFill/>
                        </a:ln>
                      </wps:spPr>
                      <wps:txbx>
                        <w:txbxContent>
                          <w:p w14:paraId="3249BA55" w14:textId="77777777" w:rsidR="00AE384D" w:rsidRDefault="00AE384D" w:rsidP="00AE384D">
                            <w:r>
                              <w:rPr>
                                <w:noProof/>
                              </w:rPr>
                              <w:drawing>
                                <wp:inline distT="0" distB="0" distL="0" distR="0" wp14:anchorId="00BACFD2" wp14:editId="1A95CC40">
                                  <wp:extent cx="2095500" cy="1484132"/>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6">
                                            <a:extLst>
                                              <a:ext uri="{28A0092B-C50C-407E-A947-70E740481C1C}">
                                                <a14:useLocalDpi xmlns:a14="http://schemas.microsoft.com/office/drawing/2010/main" val="0"/>
                                              </a:ext>
                                            </a:extLst>
                                          </a:blip>
                                          <a:stretch>
                                            <a:fillRect/>
                                          </a:stretch>
                                        </pic:blipFill>
                                        <pic:spPr>
                                          <a:xfrm>
                                            <a:off x="0" y="0"/>
                                            <a:ext cx="2095500" cy="1484132"/>
                                          </a:xfrm>
                                          <a:prstGeom prst="rect">
                                            <a:avLst/>
                                          </a:prstGeom>
                                        </pic:spPr>
                                      </pic:pic>
                                    </a:graphicData>
                                  </a:graphic>
                                </wp:inline>
                              </w:drawing>
                            </w:r>
                          </w:p>
                          <w:p w14:paraId="517E1310" w14:textId="77777777" w:rsidR="00AE384D" w:rsidRDefault="00AE384D" w:rsidP="00AE384D"/>
                          <w:p w14:paraId="6CAE31E3" w14:textId="77777777" w:rsidR="00AE384D" w:rsidRDefault="00AE384D" w:rsidP="00AE384D">
                            <w:r>
                              <w:rPr>
                                <w:noProof/>
                              </w:rPr>
                              <w:drawing>
                                <wp:inline distT="0" distB="0" distL="0" distR="0" wp14:anchorId="76B2BB66" wp14:editId="41853CB9">
                                  <wp:extent cx="2073425" cy="1587566"/>
                                  <wp:effectExtent l="0" t="0" r="317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7">
                                            <a:extLst>
                                              <a:ext uri="{28A0092B-C50C-407E-A947-70E740481C1C}">
                                                <a14:useLocalDpi xmlns:a14="http://schemas.microsoft.com/office/drawing/2010/main" val="0"/>
                                              </a:ext>
                                            </a:extLst>
                                          </a:blip>
                                          <a:stretch>
                                            <a:fillRect/>
                                          </a:stretch>
                                        </pic:blipFill>
                                        <pic:spPr>
                                          <a:xfrm>
                                            <a:off x="0" y="0"/>
                                            <a:ext cx="2073425" cy="1587566"/>
                                          </a:xfrm>
                                          <a:prstGeom prst="rect">
                                            <a:avLst/>
                                          </a:prstGeom>
                                        </pic:spPr>
                                      </pic:pic>
                                    </a:graphicData>
                                  </a:graphic>
                                </wp:inline>
                              </w:drawing>
                            </w:r>
                          </w:p>
                          <w:p w14:paraId="71BCD2F0" w14:textId="77777777" w:rsidR="00AE384D" w:rsidRDefault="00AE384D" w:rsidP="00AE384D">
                            <w:pPr>
                              <w:pStyle w:val="Caption"/>
                            </w:pPr>
                          </w:p>
                          <w:p w14:paraId="73F53C97" w14:textId="13C5E8DA" w:rsidR="00AE384D" w:rsidRDefault="005E65BB" w:rsidP="00AE384D">
                            <w:pPr>
                              <w:pStyle w:val="Caption"/>
                            </w:pPr>
                            <w:r>
                              <w:t>Continuous Review and Improvements</w:t>
                            </w:r>
                          </w:p>
                          <w:p w14:paraId="2222735B" w14:textId="77777777" w:rsidR="00AE384D" w:rsidRDefault="00AE384D" w:rsidP="00AE384D">
                            <w:pPr>
                              <w:pStyle w:val="Caption"/>
                            </w:pPr>
                          </w:p>
                          <w:p w14:paraId="1EB01F56" w14:textId="777CA630" w:rsidR="00AE384D" w:rsidRDefault="003648DE" w:rsidP="00AE384D">
                            <w:pPr>
                              <w:pStyle w:val="Caption"/>
                            </w:pPr>
                            <w:r>
                              <w:t xml:space="preserve">The automated matching model can be retrained at any point in time. Updates can be made as </w:t>
                            </w:r>
                            <w:r w:rsidR="00AB13CE">
                              <w:t xml:space="preserve">often or not as possible.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B204F4" id="Text Box 7" o:spid="_x0000_s1030" type="#_x0000_t202" style="position:absolute;margin-left:405.9pt;margin-top:13.85pt;width:165.6pt;height:6in;z-index:2516684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" filled="f" stroked="f" strokeweight=".5pt">
                <v:textbox inset="0,0,0,0">
                  <w:txbxContent>
                    <w:p w14:paraId="3249BA55" w14:textId="77777777" w:rsidR="00AE384D" w:rsidRDefault="00AE384D" w:rsidP="00AE384D">
                      <w:r>
                        <w:rPr>
                          <w:noProof/>
                        </w:rPr>
                        <w:drawing>
                          <wp:inline distT="0" distB="0" distL="0" distR="0" wp14:anchorId="00BACFD2" wp14:editId="1A95CC40">
                            <wp:extent cx="2095500" cy="1484132"/>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6">
                                      <a:extLst>
                                        <a:ext uri="{28A0092B-C50C-407E-A947-70E740481C1C}">
                                          <a14:useLocalDpi xmlns:a14="http://schemas.microsoft.com/office/drawing/2010/main" val="0"/>
                                        </a:ext>
                                      </a:extLst>
                                    </a:blip>
                                    <a:stretch>
                                      <a:fillRect/>
                                    </a:stretch>
                                  </pic:blipFill>
                                  <pic:spPr>
                                    <a:xfrm>
                                      <a:off x="0" y="0"/>
                                      <a:ext cx="2095500" cy="1484132"/>
                                    </a:xfrm>
                                    <a:prstGeom prst="rect">
                                      <a:avLst/>
                                    </a:prstGeom>
                                  </pic:spPr>
                                </pic:pic>
                              </a:graphicData>
                            </a:graphic>
                          </wp:inline>
                        </w:drawing>
                      </w:r>
                    </w:p>
                    <w:p w14:paraId="517E1310" w14:textId="77777777" w:rsidR="00AE384D" w:rsidRDefault="00AE384D" w:rsidP="00AE384D"/>
                    <w:p w14:paraId="6CAE31E3" w14:textId="77777777" w:rsidR="00AE384D" w:rsidRDefault="00AE384D" w:rsidP="00AE384D">
                      <w:r>
                        <w:rPr>
                          <w:noProof/>
                        </w:rPr>
                        <w:drawing>
                          <wp:inline distT="0" distB="0" distL="0" distR="0" wp14:anchorId="76B2BB66" wp14:editId="41853CB9">
                            <wp:extent cx="2073425" cy="1587566"/>
                            <wp:effectExtent l="0" t="0" r="317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7">
                                      <a:extLst>
                                        <a:ext uri="{28A0092B-C50C-407E-A947-70E740481C1C}">
                                          <a14:useLocalDpi xmlns:a14="http://schemas.microsoft.com/office/drawing/2010/main" val="0"/>
                                        </a:ext>
                                      </a:extLst>
                                    </a:blip>
                                    <a:stretch>
                                      <a:fillRect/>
                                    </a:stretch>
                                  </pic:blipFill>
                                  <pic:spPr>
                                    <a:xfrm>
                                      <a:off x="0" y="0"/>
                                      <a:ext cx="2073425" cy="1587566"/>
                                    </a:xfrm>
                                    <a:prstGeom prst="rect">
                                      <a:avLst/>
                                    </a:prstGeom>
                                  </pic:spPr>
                                </pic:pic>
                              </a:graphicData>
                            </a:graphic>
                          </wp:inline>
                        </w:drawing>
                      </w:r>
                    </w:p>
                    <w:p w14:paraId="71BCD2F0" w14:textId="77777777" w:rsidR="00AE384D" w:rsidRDefault="00AE384D" w:rsidP="00AE384D">
                      <w:pPr>
                        <w:pStyle w:val="Caption"/>
                      </w:pPr>
                    </w:p>
                    <w:p w14:paraId="73F53C97" w14:textId="13C5E8DA" w:rsidR="00AE384D" w:rsidRDefault="005E65BB" w:rsidP="00AE384D">
                      <w:pPr>
                        <w:pStyle w:val="Caption"/>
                      </w:pPr>
                      <w:r>
                        <w:t>Continuous Review and Improvements</w:t>
                      </w:r>
                    </w:p>
                    <w:p w14:paraId="2222735B" w14:textId="77777777" w:rsidR="00AE384D" w:rsidRDefault="00AE384D" w:rsidP="00AE384D">
                      <w:pPr>
                        <w:pStyle w:val="Caption"/>
                      </w:pPr>
                    </w:p>
                    <w:p w14:paraId="1EB01F56" w14:textId="777CA630" w:rsidR="00AE384D" w:rsidRDefault="003648DE" w:rsidP="00AE384D">
                      <w:pPr>
                        <w:pStyle w:val="Caption"/>
                      </w:pPr>
                      <w:r>
                        <w:t xml:space="preserve">The automated matching model can be retrained at any point in time. Updates can be made as </w:t>
                      </w:r>
                      <w:r w:rsidR="00AB13CE">
                        <w:t xml:space="preserve">often or not as possible. </w:t>
                      </w:r>
                    </w:p>
                  </w:txbxContent>
                </v:textbox>
                <w10:wrap anchorx="page"/>
              </v:shape>
            </w:pict>
          </mc:Fallback>
        </mc:AlternateContent>
      </w:r>
      <w:r w:rsidR="007355D0" w:rsidRPr="007355D0">
        <w:t>Comprehensive Insights </w:t>
      </w:r>
    </w:p>
    <w:p w14:paraId="19BD32A5" w14:textId="3F951DFA" w:rsidR="007355D0" w:rsidRDefault="007355D0" w:rsidP="007355D0">
      <w:pPr>
        <w:pStyle w:val="ListParagraph"/>
        <w:numPr>
          <w:ilvl w:val="0"/>
          <w:numId w:val="28"/>
        </w:numPr>
      </w:pPr>
      <w:r w:rsidRPr="00B55FEA">
        <w:rPr>
          <w:b/>
          <w:bCs/>
        </w:rPr>
        <w:t>Upskilling and Reskilling</w:t>
      </w:r>
      <w:r w:rsidRPr="007355D0">
        <w:t>: Negative scenarios reveal the need for professionals to continuously update their skills in line with industry trends and technological advancements. </w:t>
      </w:r>
    </w:p>
    <w:p w14:paraId="49C90BA2" w14:textId="01E9976F" w:rsidR="007355D0" w:rsidRPr="007355D0" w:rsidRDefault="007355D0" w:rsidP="007355D0">
      <w:pPr>
        <w:pStyle w:val="ListParagraph"/>
        <w:numPr>
          <w:ilvl w:val="0"/>
          <w:numId w:val="28"/>
        </w:numPr>
      </w:pPr>
      <w:r w:rsidRPr="00B55FEA">
        <w:rPr>
          <w:b/>
          <w:bCs/>
        </w:rPr>
        <w:t>Niche Specialization</w:t>
      </w:r>
      <w:r w:rsidRPr="007355D0">
        <w:t>: Edge cases highlight how specialized skills in emerging fields or technologies can offer unique opportunities, though they may come with challenges related to experience levels or niche market sizes. These merged scenarios demonstrate the assistant's capability to provide nuanced feedback and job matching services tailored to the unique demands and shifts within various sectors. The assistant effectively guides users—whether they're seeking to improve their job prospects through upskilling, transitioning to new industries, or finding their place in niche markets. </w:t>
      </w:r>
    </w:p>
    <w:p w14:paraId="42174682" w14:textId="49370DD7" w:rsidR="007355D0" w:rsidRPr="007355D0" w:rsidRDefault="007355D0" w:rsidP="007355D0"/>
    <w:p w14:paraId="0AC8F48E" w14:textId="60AED788" w:rsidR="00F274D5" w:rsidRDefault="007355D0" w:rsidP="00780C63">
      <w:pPr>
        <w:pStyle w:val="Headline18pt"/>
      </w:pPr>
      <w:r>
        <w:t xml:space="preserve">Key Features of </w:t>
      </w:r>
      <w:r w:rsidR="00F274D5">
        <w:t xml:space="preserve">an </w:t>
      </w:r>
      <w:r>
        <w:t xml:space="preserve">Automated </w:t>
      </w:r>
    </w:p>
    <w:p w14:paraId="6FF19D8B" w14:textId="016B1CA7" w:rsidR="00780C63" w:rsidRPr="00DB76D2" w:rsidRDefault="007355D0" w:rsidP="00780C63">
      <w:pPr>
        <w:pStyle w:val="Headline18pt"/>
      </w:pPr>
      <w:r>
        <w:t>Resume Match</w:t>
      </w:r>
      <w:r w:rsidR="00F274D5">
        <w:t xml:space="preserve"> System</w:t>
      </w:r>
    </w:p>
    <w:p w14:paraId="5292504F" w14:textId="59D88232" w:rsidR="00F274D5" w:rsidRDefault="00F274D5" w:rsidP="007355D0"/>
    <w:p w14:paraId="12D732C7" w14:textId="0B9A7A79" w:rsidR="007355D0" w:rsidRPr="007355D0" w:rsidRDefault="007355D0" w:rsidP="007355D0">
      <w:r w:rsidRPr="007355D0">
        <w:t>Incorporating ChatGPT into our resume matching system can significantly enhance the capabilities of these systems, leveraging the advanced natural language understanding and generation features of this AI Matching Model.  </w:t>
      </w:r>
    </w:p>
    <w:p w14:paraId="64C3C5A5" w14:textId="7F9003AD" w:rsidR="007355D0" w:rsidRPr="007355D0" w:rsidRDefault="007355D0" w:rsidP="007355D0">
      <w:r w:rsidRPr="007355D0">
        <w:t> </w:t>
      </w:r>
    </w:p>
    <w:p w14:paraId="592682BE" w14:textId="6BDD2039" w:rsidR="00B94529" w:rsidRPr="007355D0" w:rsidRDefault="007355D0" w:rsidP="007355D0">
      <w:r w:rsidRPr="007355D0">
        <w:t>Here are key features and how they can be applied to resume matching systems: </w:t>
      </w:r>
    </w:p>
    <w:p w14:paraId="3189C7A0" w14:textId="7DDE64DA" w:rsidR="007355D0" w:rsidRPr="007355D0" w:rsidRDefault="007355D0" w:rsidP="007355D0">
      <w:pPr>
        <w:numPr>
          <w:ilvl w:val="0"/>
          <w:numId w:val="29"/>
        </w:numPr>
      </w:pPr>
      <w:r w:rsidRPr="007355D0">
        <w:rPr>
          <w:b/>
          <w:bCs/>
        </w:rPr>
        <w:t>Understanding Complex Criteria</w:t>
      </w:r>
      <w:r w:rsidRPr="007355D0">
        <w:t>: The model can interpret and analyze complex job descriptions and resume content and requirements to ensure candidates are matched to positions that suit their skills and experience.  </w:t>
      </w:r>
    </w:p>
    <w:p w14:paraId="0DBC0DA9" w14:textId="7867BE00" w:rsidR="007355D0" w:rsidRPr="007355D0" w:rsidRDefault="007355D0" w:rsidP="007355D0">
      <w:pPr>
        <w:numPr>
          <w:ilvl w:val="0"/>
          <w:numId w:val="30"/>
        </w:numPr>
      </w:pPr>
      <w:r w:rsidRPr="007355D0">
        <w:rPr>
          <w:b/>
          <w:bCs/>
        </w:rPr>
        <w:t>Holistic Profile Awareness</w:t>
      </w:r>
      <w:r w:rsidRPr="007355D0">
        <w:t>: ChatGPT 4.0 can consider the entirety of a candidate's resume in context, allowing for a more comprehensive assessment of their fit for a role. </w:t>
      </w:r>
    </w:p>
    <w:p w14:paraId="5BDE0A13" w14:textId="05B7D0AF" w:rsidR="00CF7BC9" w:rsidRDefault="007355D0" w:rsidP="007B6BB8">
      <w:pPr>
        <w:numPr>
          <w:ilvl w:val="0"/>
          <w:numId w:val="31"/>
        </w:numPr>
      </w:pPr>
      <w:r w:rsidRPr="007355D0">
        <w:rPr>
          <w:b/>
          <w:bCs/>
        </w:rPr>
        <w:t>Dynamic Query Understanding</w:t>
      </w:r>
      <w:r w:rsidRPr="007355D0">
        <w:t>: It can handle dynamic queries from employers, adapting to specific requests or preferences in candidate selection, and refine search results based on feedback or additional</w:t>
      </w:r>
      <w:r w:rsidR="00B100A7">
        <w:t xml:space="preserve"> </w:t>
      </w:r>
      <w:r w:rsidRPr="007355D0">
        <w:t>criteria.  </w:t>
      </w:r>
    </w:p>
    <w:p w14:paraId="216B6B96" w14:textId="77777777" w:rsidR="00CF7BC9" w:rsidRDefault="00CF7BC9" w:rsidP="00CF7BC9"/>
    <w:p w14:paraId="0206CB82" w14:textId="76093FB5" w:rsidR="007355D0" w:rsidRDefault="007355D0" w:rsidP="007B6BB8">
      <w:pPr>
        <w:pStyle w:val="Headline18pt"/>
      </w:pPr>
      <w:r>
        <w:t xml:space="preserve">Matching Mechanisms </w:t>
      </w:r>
    </w:p>
    <w:p w14:paraId="1998976C" w14:textId="20E8F946" w:rsidR="007355D0" w:rsidRDefault="007355D0" w:rsidP="007355D0">
      <w:pPr>
        <w:pStyle w:val="BodyHeading"/>
      </w:pPr>
      <w:r>
        <w:t xml:space="preserve">Developing a Matching Mechanism </w:t>
      </w:r>
    </w:p>
    <w:p w14:paraId="269B8AE1" w14:textId="6DD79FEC" w:rsidR="007355D0" w:rsidRDefault="007355D0" w:rsidP="007355D0">
      <w:pPr>
        <w:pStyle w:val="ListParagraph"/>
        <w:numPr>
          <w:ilvl w:val="0"/>
          <w:numId w:val="33"/>
        </w:numPr>
      </w:pPr>
      <w:r>
        <w:t xml:space="preserve">Design your matching criteria: Use the keywords needed for matching, such as skills, experience level, location, role, and education. </w:t>
      </w:r>
    </w:p>
    <w:p w14:paraId="7EE55060" w14:textId="2C50F138" w:rsidR="00191067" w:rsidRPr="00191067" w:rsidRDefault="007355D0" w:rsidP="007355D0">
      <w:pPr>
        <w:pStyle w:val="ListParagraph"/>
        <w:numPr>
          <w:ilvl w:val="0"/>
          <w:numId w:val="33"/>
        </w:numPr>
      </w:pPr>
      <w:r>
        <w:t>Use the deployed models: Utilize your models to analyze resumes and job descriptions, extracting and comparing relevant keywords.</w:t>
      </w:r>
    </w:p>
    <w:p w14:paraId="5D77309A" w14:textId="77777777" w:rsidR="003A0B9A" w:rsidRDefault="003A0B9A" w:rsidP="00522612"/>
    <w:p w14:paraId="5C332F7F" w14:textId="55782B76" w:rsidR="007355D0" w:rsidRDefault="007355D0" w:rsidP="007355D0">
      <w:pPr>
        <w:pStyle w:val="BodyHeading"/>
      </w:pPr>
      <w:r>
        <w:t>Continuous Review and Improvements</w:t>
      </w:r>
    </w:p>
    <w:p w14:paraId="71B3999C" w14:textId="4107441B" w:rsidR="007355D0" w:rsidRDefault="007355D0" w:rsidP="007355D0">
      <w:pPr>
        <w:pStyle w:val="ListParagraph"/>
        <w:numPr>
          <w:ilvl w:val="0"/>
          <w:numId w:val="34"/>
        </w:numPr>
      </w:pPr>
      <w:r>
        <w:t xml:space="preserve">Monitor matches: Regularly review the matches made by your system to ensure they meet your expectations. </w:t>
      </w:r>
    </w:p>
    <w:p w14:paraId="5E9E1229" w14:textId="2D7E2ABD" w:rsidR="007355D0" w:rsidRDefault="007355D0" w:rsidP="007355D0">
      <w:pPr>
        <w:pStyle w:val="ListParagraph"/>
        <w:numPr>
          <w:ilvl w:val="0"/>
          <w:numId w:val="34"/>
        </w:numPr>
      </w:pPr>
      <w:r>
        <w:t>If needed, retrain your models: As you gather more data, retrain your models to improve their accuracy and efficiency</w:t>
      </w:r>
      <w:r w:rsidR="00CF00D0">
        <w:t xml:space="preserve"> of the matches. </w:t>
      </w:r>
    </w:p>
    <w:p w14:paraId="373AFFC0" w14:textId="2D7AF72F" w:rsidR="007355D0" w:rsidRDefault="00DF6F7D" w:rsidP="007355D0">
      <w:pPr>
        <w:pStyle w:val="ListParagraph"/>
        <w:numPr>
          <w:ilvl w:val="0"/>
          <w:numId w:val="34"/>
        </w:numPr>
      </w:pPr>
      <w:r>
        <w:rPr>
          <w:noProof/>
        </w:rPr>
        <w:lastRenderedPageBreak/>
        <mc:AlternateContent>
          <mc:Choice Requires="wps">
            <w:drawing>
              <wp:anchor distT="0" distB="0" distL="114300" distR="114300" simplePos="0" relativeHeight="251672576" behindDoc="0" locked="0" layoutInCell="1" allowOverlap="1" wp14:anchorId="1B461A5C" wp14:editId="4C0B1109">
                <wp:simplePos x="0" y="0"/>
                <wp:positionH relativeFrom="page">
                  <wp:posOffset>5188688</wp:posOffset>
                </wp:positionH>
                <wp:positionV relativeFrom="paragraph">
                  <wp:posOffset>16954</wp:posOffset>
                </wp:positionV>
                <wp:extent cx="2103120" cy="5445125"/>
                <wp:effectExtent l="0" t="0" r="11430" b="3175"/>
                <wp:wrapNone/>
                <wp:docPr id="13" name="Text Box 13"/>
                <wp:cNvGraphicFramePr/>
                <a:graphic xmlns:a="http://schemas.openxmlformats.org/drawingml/2006/main">
                  <a:graphicData uri="http://schemas.microsoft.com/office/word/2010/wordprocessingShape">
                    <wps:wsp>
                      <wps:cNvSpPr txBox="1"/>
                      <wps:spPr>
                        <a:xfrm>
                          <a:off x="0" y="0"/>
                          <a:ext cx="2103120" cy="5445125"/>
                        </a:xfrm>
                        <a:prstGeom prst="rect">
                          <a:avLst/>
                        </a:prstGeom>
                        <a:noFill/>
                        <a:ln w="6350">
                          <a:noFill/>
                        </a:ln>
                      </wps:spPr>
                      <wps:txbx>
                        <w:txbxContent>
                          <w:p w14:paraId="60898E19" w14:textId="77777777" w:rsidR="00DF6F7D" w:rsidRDefault="00DF6F7D" w:rsidP="00DF6F7D">
                            <w:r>
                              <w:rPr>
                                <w:noProof/>
                              </w:rPr>
                              <w:drawing>
                                <wp:inline distT="0" distB="0" distL="0" distR="0" wp14:anchorId="5004AF8F" wp14:editId="138A2A7F">
                                  <wp:extent cx="2051811" cy="1509665"/>
                                  <wp:effectExtent l="0" t="0" r="571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8">
                                            <a:extLst>
                                              <a:ext uri="{28A0092B-C50C-407E-A947-70E740481C1C}">
                                                <a14:useLocalDpi xmlns:a14="http://schemas.microsoft.com/office/drawing/2010/main" val="0"/>
                                              </a:ext>
                                            </a:extLst>
                                          </a:blip>
                                          <a:stretch>
                                            <a:fillRect/>
                                          </a:stretch>
                                        </pic:blipFill>
                                        <pic:spPr>
                                          <a:xfrm>
                                            <a:off x="0" y="0"/>
                                            <a:ext cx="2051811" cy="1509665"/>
                                          </a:xfrm>
                                          <a:prstGeom prst="rect">
                                            <a:avLst/>
                                          </a:prstGeom>
                                        </pic:spPr>
                                      </pic:pic>
                                    </a:graphicData>
                                  </a:graphic>
                                </wp:inline>
                              </w:drawing>
                            </w:r>
                          </w:p>
                          <w:p w14:paraId="181D3212" w14:textId="77777777" w:rsidR="00DF6F7D" w:rsidRDefault="00DF6F7D" w:rsidP="00DF6F7D">
                            <w:pPr>
                              <w:pStyle w:val="SidebarText"/>
                            </w:pPr>
                          </w:p>
                          <w:p w14:paraId="33169FFA" w14:textId="77777777" w:rsidR="00DF6F7D" w:rsidRDefault="00DF6F7D" w:rsidP="00DF6F7D">
                            <w:pPr>
                              <w:pStyle w:val="SidebarText"/>
                            </w:pPr>
                          </w:p>
                          <w:p w14:paraId="0603FF95" w14:textId="5D7C672C" w:rsidR="00DF6F7D" w:rsidRDefault="006E6661" w:rsidP="00DF6F7D">
                            <w:pPr>
                              <w:pStyle w:val="Callout"/>
                            </w:pPr>
                            <w:r>
                              <w:rPr>
                                <w:color w:val="823291" w:themeColor="accent6"/>
                              </w:rPr>
                              <w:t>Resume Matching System is Flexible and User-friendly</w:t>
                            </w:r>
                          </w:p>
                          <w:p w14:paraId="6270AEB9" w14:textId="1A04D149" w:rsidR="00DF6F7D" w:rsidRPr="00923B6A" w:rsidRDefault="006E6661" w:rsidP="00DF6F7D">
                            <w:pPr>
                              <w:pStyle w:val="Callout"/>
                            </w:pPr>
                            <w:r>
                              <w:t xml:space="preserve">The automated system can adapt and change depending upon the </w:t>
                            </w:r>
                            <w:proofErr w:type="spellStart"/>
                            <w:r>
                              <w:t>users</w:t>
                            </w:r>
                            <w:proofErr w:type="spellEnd"/>
                            <w:r>
                              <w:t xml:space="preserve"> needs and any changes in requirements. </w:t>
                            </w:r>
                            <w:r w:rsidR="00DF6F7D">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461A5C" id="Text Box 13" o:spid="_x0000_s1031" type="#_x0000_t202" style="position:absolute;left:0;text-align:left;margin-left:408.55pt;margin-top:1.35pt;width:165.6pt;height:428.75pt;z-index:2516725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" filled="f" stroked="f" strokeweight=".5pt">
                <v:textbox inset="0,0,0,0">
                  <w:txbxContent>
                    <w:p w14:paraId="60898E19" w14:textId="77777777" w:rsidR="00DF6F7D" w:rsidRDefault="00DF6F7D" w:rsidP="00DF6F7D">
                      <w:r>
                        <w:rPr>
                          <w:noProof/>
                        </w:rPr>
                        <w:drawing>
                          <wp:inline distT="0" distB="0" distL="0" distR="0" wp14:anchorId="5004AF8F" wp14:editId="138A2A7F">
                            <wp:extent cx="2051811" cy="1509665"/>
                            <wp:effectExtent l="0" t="0" r="571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8">
                                      <a:extLst>
                                        <a:ext uri="{28A0092B-C50C-407E-A947-70E740481C1C}">
                                          <a14:useLocalDpi xmlns:a14="http://schemas.microsoft.com/office/drawing/2010/main" val="0"/>
                                        </a:ext>
                                      </a:extLst>
                                    </a:blip>
                                    <a:stretch>
                                      <a:fillRect/>
                                    </a:stretch>
                                  </pic:blipFill>
                                  <pic:spPr>
                                    <a:xfrm>
                                      <a:off x="0" y="0"/>
                                      <a:ext cx="2051811" cy="1509665"/>
                                    </a:xfrm>
                                    <a:prstGeom prst="rect">
                                      <a:avLst/>
                                    </a:prstGeom>
                                  </pic:spPr>
                                </pic:pic>
                              </a:graphicData>
                            </a:graphic>
                          </wp:inline>
                        </w:drawing>
                      </w:r>
                    </w:p>
                    <w:p w14:paraId="181D3212" w14:textId="77777777" w:rsidR="00DF6F7D" w:rsidRDefault="00DF6F7D" w:rsidP="00DF6F7D">
                      <w:pPr>
                        <w:pStyle w:val="SidebarText"/>
                      </w:pPr>
                    </w:p>
                    <w:p w14:paraId="33169FFA" w14:textId="77777777" w:rsidR="00DF6F7D" w:rsidRDefault="00DF6F7D" w:rsidP="00DF6F7D">
                      <w:pPr>
                        <w:pStyle w:val="SidebarText"/>
                      </w:pPr>
                    </w:p>
                    <w:p w14:paraId="0603FF95" w14:textId="5D7C672C" w:rsidR="00DF6F7D" w:rsidRDefault="006E6661" w:rsidP="00DF6F7D">
                      <w:pPr>
                        <w:pStyle w:val="Callout"/>
                      </w:pPr>
                      <w:r>
                        <w:rPr>
                          <w:color w:val="823291" w:themeColor="accent6"/>
                        </w:rPr>
                        <w:t>Resume Matching System is Flexible and User-friendly</w:t>
                      </w:r>
                    </w:p>
                    <w:p w14:paraId="6270AEB9" w14:textId="1A04D149" w:rsidR="00DF6F7D" w:rsidRPr="00923B6A" w:rsidRDefault="006E6661" w:rsidP="00DF6F7D">
                      <w:pPr>
                        <w:pStyle w:val="Callout"/>
                      </w:pPr>
                      <w:r>
                        <w:t xml:space="preserve">The automated system can adapt and change depending upon the </w:t>
                      </w:r>
                      <w:proofErr w:type="spellStart"/>
                      <w:r>
                        <w:t>users</w:t>
                      </w:r>
                      <w:proofErr w:type="spellEnd"/>
                      <w:r>
                        <w:t xml:space="preserve"> needs and any changes in requirements. </w:t>
                      </w:r>
                      <w:r w:rsidR="00DF6F7D">
                        <w:t xml:space="preserve">   </w:t>
                      </w:r>
                    </w:p>
                  </w:txbxContent>
                </v:textbox>
                <w10:wrap anchorx="page"/>
              </v:shape>
            </w:pict>
          </mc:Fallback>
        </mc:AlternateContent>
      </w:r>
      <w:r w:rsidR="007355D0">
        <w:t xml:space="preserve">Secure and Manage Your System </w:t>
      </w:r>
    </w:p>
    <w:p w14:paraId="211E7CE0" w14:textId="662EA104" w:rsidR="007355D0" w:rsidRPr="007355D0" w:rsidRDefault="007355D0" w:rsidP="007355D0">
      <w:pPr>
        <w:pStyle w:val="ListParagraph"/>
        <w:numPr>
          <w:ilvl w:val="1"/>
          <w:numId w:val="34"/>
        </w:numPr>
      </w:pPr>
      <w:r>
        <w:t>Monitor your GCP resources: Keep an eye on your system's performance and costs using GCP's monitoring tools.</w:t>
      </w:r>
    </w:p>
    <w:p w14:paraId="0224E340" w14:textId="0C0DEB2E" w:rsidR="00F96AF2" w:rsidRPr="008573A3" w:rsidRDefault="007355D0" w:rsidP="007355D0">
      <w:pPr>
        <w:pStyle w:val="BodyHeading"/>
      </w:pPr>
      <w:r>
        <w:t>Key Takeaways</w:t>
      </w:r>
    </w:p>
    <w:p w14:paraId="2BD81F55" w14:textId="6682D02D" w:rsidR="007355D0" w:rsidRPr="007355D0" w:rsidRDefault="007355D0" w:rsidP="00B7347D">
      <w:pPr>
        <w:pStyle w:val="Bullets"/>
      </w:pPr>
      <w:r w:rsidRPr="007355D0">
        <w:rPr>
          <w:b/>
          <w:bCs/>
        </w:rPr>
        <w:t>Documentation</w:t>
      </w:r>
      <w:r w:rsidRPr="007355D0">
        <w:t>: Keep thorough documentation of decisions, design iterations, and user feedback</w:t>
      </w:r>
      <w:r w:rsidR="00CF00D0">
        <w:t>.</w:t>
      </w:r>
    </w:p>
    <w:p w14:paraId="1D36C9FC" w14:textId="16669A05" w:rsidR="007355D0" w:rsidRPr="007355D0" w:rsidRDefault="007355D0" w:rsidP="00B7347D">
      <w:pPr>
        <w:pStyle w:val="Bullets"/>
      </w:pPr>
      <w:r w:rsidRPr="007355D0">
        <w:rPr>
          <w:b/>
          <w:bCs/>
        </w:rPr>
        <w:t>Communication</w:t>
      </w:r>
      <w:r w:rsidRPr="007355D0">
        <w:t>: Maintain clear and open communication across the team, using collaboration tools for quick updates. </w:t>
      </w:r>
    </w:p>
    <w:p w14:paraId="59EF94AC" w14:textId="7B7AB4E7" w:rsidR="007355D0" w:rsidRPr="007355D0" w:rsidRDefault="007355D0" w:rsidP="00B7347D">
      <w:pPr>
        <w:pStyle w:val="Bullets"/>
      </w:pPr>
      <w:r w:rsidRPr="007355D0">
        <w:rPr>
          <w:b/>
          <w:bCs/>
        </w:rPr>
        <w:t>Prioritize</w:t>
      </w:r>
      <w:r w:rsidRPr="007355D0">
        <w:t>: Always keep the user's needs at the forefront and prioritize tasks that directly contribute to improving the user experience and addressing their problems. </w:t>
      </w:r>
      <w:r w:rsidR="00CF00D0">
        <w:t>Ensure testing is done throughout the build of your matching system and after to ensure it is creating a positive user experience.</w:t>
      </w:r>
    </w:p>
    <w:p w14:paraId="5727794D" w14:textId="3BA089D7" w:rsidR="007355D0" w:rsidRPr="007355D0" w:rsidRDefault="007355D0" w:rsidP="00B7347D">
      <w:pPr>
        <w:pStyle w:val="Bullets"/>
      </w:pPr>
      <w:r w:rsidRPr="007355D0">
        <w:rPr>
          <w:b/>
          <w:bCs/>
        </w:rPr>
        <w:t>Flexibility</w:t>
      </w:r>
      <w:r w:rsidRPr="007355D0">
        <w:t>: Be ready to pivot or adapt your approach based on feedback and testing results. No-code development is iterative, and flexibility can lead to a</w:t>
      </w:r>
      <w:r w:rsidR="00CF00D0">
        <w:t xml:space="preserve">n overall </w:t>
      </w:r>
      <w:r w:rsidRPr="007355D0">
        <w:t>better final product. </w:t>
      </w:r>
    </w:p>
    <w:p w14:paraId="2065719D" w14:textId="77777777" w:rsidR="007355D0" w:rsidRPr="007355D0" w:rsidRDefault="007355D0" w:rsidP="00B7347D">
      <w:pPr>
        <w:pStyle w:val="Bullets"/>
      </w:pPr>
      <w:r w:rsidRPr="007355D0">
        <w:rPr>
          <w:b/>
          <w:bCs/>
        </w:rPr>
        <w:t>Division of Labor</w:t>
      </w:r>
      <w:r w:rsidRPr="007355D0">
        <w:t>: Ensure tasks are clearly defined but allow for collaboration between roles. For instance, the designer might need to work closely with the developers to ensure the feasibility of UI elements, and the content strategist might need input from the technical lead to understand feature capabilities for accurate content creation. </w:t>
      </w:r>
    </w:p>
    <w:p w14:paraId="6EC46A6D" w14:textId="77777777" w:rsidR="007355D0" w:rsidRPr="007355D0" w:rsidRDefault="007355D0" w:rsidP="007355D0">
      <w:pPr>
        <w:pStyle w:val="Caption"/>
      </w:pPr>
      <w:r w:rsidRPr="007355D0">
        <w:t> </w:t>
      </w:r>
    </w:p>
    <w:p w14:paraId="0033C200" w14:textId="77777777" w:rsidR="007355D0" w:rsidRPr="007355D0" w:rsidRDefault="007355D0" w:rsidP="007355D0">
      <w:pPr>
        <w:pStyle w:val="BodyHeading"/>
      </w:pPr>
      <w:r w:rsidRPr="007355D0">
        <w:t>Presentation Preparation </w:t>
      </w:r>
    </w:p>
    <w:p w14:paraId="5CA62AC7" w14:textId="1902CC8A" w:rsidR="007355D0" w:rsidRPr="007355D0" w:rsidRDefault="007355D0" w:rsidP="00B7347D">
      <w:pPr>
        <w:pStyle w:val="Bullets"/>
      </w:pPr>
      <w:r w:rsidRPr="007355D0">
        <w:rPr>
          <w:b/>
          <w:bCs/>
        </w:rPr>
        <w:t>Clear Roles</w:t>
      </w:r>
      <w:r w:rsidRPr="007355D0">
        <w:t xml:space="preserve">: Assign specific sections of the presentation to each team member, playing to their strengths and areas of contribution. This ensures a well-rounded presentation that covers all aspects of the </w:t>
      </w:r>
      <w:r w:rsidR="0028402B">
        <w:t>matching system presentation</w:t>
      </w:r>
      <w:r w:rsidRPr="007355D0">
        <w:t>. </w:t>
      </w:r>
    </w:p>
    <w:p w14:paraId="6DC3F7A6" w14:textId="77777777" w:rsidR="007355D0" w:rsidRPr="007355D0" w:rsidRDefault="007355D0" w:rsidP="00B7347D">
      <w:pPr>
        <w:pStyle w:val="Bullets"/>
      </w:pPr>
      <w:r w:rsidRPr="007355D0">
        <w:rPr>
          <w:b/>
          <w:bCs/>
        </w:rPr>
        <w:t>Storytelling</w:t>
      </w:r>
      <w:r w:rsidRPr="007355D0">
        <w:t>: Structure your presentation as a story, beginning with the problem you identified, followed by how your solution addresses it, what you've achieved during the hackathon, and ending with future directions and how user feedback has shaped your project. </w:t>
      </w:r>
    </w:p>
    <w:p w14:paraId="12007DFD" w14:textId="2493E15A" w:rsidR="007355D0" w:rsidRPr="007355D0" w:rsidRDefault="007355D0" w:rsidP="00B7347D">
      <w:pPr>
        <w:pStyle w:val="Bullets"/>
      </w:pPr>
      <w:r w:rsidRPr="007355D0">
        <w:rPr>
          <w:b/>
          <w:bCs/>
        </w:rPr>
        <w:t>Demo Preparation</w:t>
      </w:r>
      <w:r w:rsidRPr="007355D0">
        <w:t xml:space="preserve">: Ensure the demo is concise but impactful. Highlight the core functionalities and </w:t>
      </w:r>
      <w:r w:rsidR="0028402B">
        <w:t xml:space="preserve">the </w:t>
      </w:r>
      <w:r w:rsidRPr="007355D0">
        <w:t xml:space="preserve">user journey. </w:t>
      </w:r>
    </w:p>
    <w:p w14:paraId="37EE0EEE" w14:textId="078EB7DE" w:rsidR="007355D0" w:rsidRPr="007355D0" w:rsidRDefault="007355D0" w:rsidP="00B7347D">
      <w:pPr>
        <w:pStyle w:val="Bullets"/>
      </w:pPr>
      <w:r w:rsidRPr="007355D0">
        <w:rPr>
          <w:b/>
          <w:bCs/>
        </w:rPr>
        <w:t>Technical Check</w:t>
      </w:r>
      <w:r w:rsidRPr="007355D0">
        <w:t>: Before the final presentation, conduct a technical rehearsal to ensure all equipment and software work as expected. Test screen sharing</w:t>
      </w:r>
      <w:r w:rsidR="0028402B">
        <w:t xml:space="preserve"> </w:t>
      </w:r>
      <w:r w:rsidRPr="007355D0">
        <w:t xml:space="preserve">the </w:t>
      </w:r>
      <w:r w:rsidR="0028402B">
        <w:t>matching system</w:t>
      </w:r>
      <w:r w:rsidRPr="007355D0">
        <w:t xml:space="preserve"> on the no-code platform</w:t>
      </w:r>
      <w:r w:rsidR="0028402B">
        <w:t xml:space="preserve">. </w:t>
      </w:r>
    </w:p>
    <w:p w14:paraId="42BF86E5" w14:textId="77777777" w:rsidR="007355D0" w:rsidRPr="007355D0" w:rsidRDefault="007355D0" w:rsidP="00B7347D">
      <w:pPr>
        <w:pStyle w:val="Bullets"/>
      </w:pPr>
      <w:r w:rsidRPr="007355D0">
        <w:rPr>
          <w:b/>
          <w:bCs/>
        </w:rPr>
        <w:t>Feedback Incorporation</w:t>
      </w:r>
      <w:r w:rsidRPr="007355D0">
        <w:t>: After each rehearsal, gather feedback from your team members to improve the delivery, clarity, and effectiveness of the presentation. Pay special attention to time management to ensure you stay within the allotted time. </w:t>
      </w:r>
    </w:p>
    <w:p w14:paraId="47B94296" w14:textId="77777777" w:rsidR="007355D0" w:rsidRPr="007355D0" w:rsidRDefault="007355D0" w:rsidP="007355D0">
      <w:pPr>
        <w:pStyle w:val="Caption"/>
      </w:pPr>
      <w:r w:rsidRPr="007355D0">
        <w:t> </w:t>
      </w:r>
    </w:p>
    <w:p w14:paraId="293C5DFE" w14:textId="77777777" w:rsidR="007355D0" w:rsidRPr="007355D0" w:rsidRDefault="007355D0" w:rsidP="007355D0">
      <w:pPr>
        <w:pStyle w:val="BodyHeading"/>
      </w:pPr>
      <w:r w:rsidRPr="007355D0">
        <w:t>Final Thoughts </w:t>
      </w:r>
    </w:p>
    <w:p w14:paraId="0BEEA986" w14:textId="7C999ED0" w:rsidR="007355D0" w:rsidRPr="007355D0" w:rsidRDefault="007355D0" w:rsidP="00B7347D">
      <w:pPr>
        <w:pStyle w:val="Bullets"/>
      </w:pPr>
      <w:r w:rsidRPr="007355D0">
        <w:t>As a Technical/No-Code Lead, your role is crucial in laying the technical foundation for your project. By carefully selecting the right no-code platforms and ensuring the team is up to speed on their functionalities, you set the stage for efficient and effective development</w:t>
      </w:r>
      <w:r w:rsidR="0028402B">
        <w:t xml:space="preserve"> and allow for an effective and great user experience. </w:t>
      </w:r>
    </w:p>
    <w:p w14:paraId="5DEA41C2" w14:textId="77777777" w:rsidR="007355D0" w:rsidRPr="007355D0" w:rsidRDefault="007355D0" w:rsidP="007355D0">
      <w:pPr>
        <w:pStyle w:val="Caption"/>
        <w:rPr>
          <w:color w:val="auto"/>
          <w:sz w:val="20"/>
          <w:szCs w:val="20"/>
        </w:rPr>
      </w:pPr>
      <w:r w:rsidRPr="007355D0">
        <w:rPr>
          <w:color w:val="auto"/>
          <w:sz w:val="20"/>
          <w:szCs w:val="20"/>
        </w:rPr>
        <w:t> </w:t>
      </w:r>
    </w:p>
    <w:p w14:paraId="11732D48" w14:textId="77777777" w:rsidR="00FF1329" w:rsidRDefault="00FF1329" w:rsidP="007355D0">
      <w:pPr>
        <w:pStyle w:val="BodyHeading"/>
      </w:pPr>
    </w:p>
    <w:p w14:paraId="3E3912A5" w14:textId="77777777" w:rsidR="00FF1329" w:rsidRDefault="00FF1329" w:rsidP="007355D0">
      <w:pPr>
        <w:pStyle w:val="BodyHeading"/>
      </w:pPr>
    </w:p>
    <w:p w14:paraId="756362D8" w14:textId="77777777" w:rsidR="00FF1329" w:rsidRDefault="00FF1329" w:rsidP="007355D0">
      <w:pPr>
        <w:pStyle w:val="BodyHeading"/>
      </w:pPr>
    </w:p>
    <w:p w14:paraId="7EE9A5A3" w14:textId="2E8D14CA" w:rsidR="007355D0" w:rsidRPr="007355D0" w:rsidRDefault="007355D0" w:rsidP="007355D0">
      <w:pPr>
        <w:pStyle w:val="BodyHeading"/>
      </w:pPr>
      <w:r w:rsidRPr="007355D0">
        <w:lastRenderedPageBreak/>
        <w:t>Future Iterations </w:t>
      </w:r>
    </w:p>
    <w:p w14:paraId="046D674E" w14:textId="66257899" w:rsidR="00B7347D" w:rsidRDefault="00484CB0" w:rsidP="00F274D5">
      <w:pPr>
        <w:pStyle w:val="Bullets"/>
      </w:pPr>
      <w:r>
        <w:rPr>
          <w:rFonts w:ascii="Wells Fargo Sans Display" w:hAnsi="Wells Fargo Sans Display"/>
          <w:noProof/>
          <w:sz w:val="60"/>
          <w:szCs w:val="60"/>
        </w:rPr>
        <mc:AlternateContent>
          <mc:Choice Requires="wps">
            <w:drawing>
              <wp:anchor distT="0" distB="0" distL="114300" distR="114300" simplePos="0" relativeHeight="251674624" behindDoc="0" locked="0" layoutInCell="1" allowOverlap="1" wp14:anchorId="6D951407" wp14:editId="46907BE5">
                <wp:simplePos x="0" y="0"/>
                <wp:positionH relativeFrom="page">
                  <wp:posOffset>5092995</wp:posOffset>
                </wp:positionH>
                <wp:positionV relativeFrom="paragraph">
                  <wp:posOffset>-4445</wp:posOffset>
                </wp:positionV>
                <wp:extent cx="2103120" cy="5486400"/>
                <wp:effectExtent l="0" t="0" r="11430" b="0"/>
                <wp:wrapNone/>
                <wp:docPr id="18" name="Text Box 18"/>
                <wp:cNvGraphicFramePr/>
                <a:graphic xmlns:a="http://schemas.openxmlformats.org/drawingml/2006/main">
                  <a:graphicData uri="http://schemas.microsoft.com/office/word/2010/wordprocessingShape">
                    <wps:wsp>
                      <wps:cNvSpPr txBox="1"/>
                      <wps:spPr>
                        <a:xfrm>
                          <a:off x="0" y="0"/>
                          <a:ext cx="2103120" cy="5486400"/>
                        </a:xfrm>
                        <a:prstGeom prst="rect">
                          <a:avLst/>
                        </a:prstGeom>
                        <a:noFill/>
                        <a:ln w="6350">
                          <a:noFill/>
                        </a:ln>
                      </wps:spPr>
                      <wps:txbx>
                        <w:txbxContent>
                          <w:p w14:paraId="2B6E57E7" w14:textId="77777777" w:rsidR="00484CB0" w:rsidRDefault="00484CB0" w:rsidP="00484CB0">
                            <w:r>
                              <w:rPr>
                                <w:noProof/>
                              </w:rPr>
                              <w:drawing>
                                <wp:inline distT="0" distB="0" distL="0" distR="0" wp14:anchorId="278082D8" wp14:editId="69A9D8B6">
                                  <wp:extent cx="1513892" cy="1484132"/>
                                  <wp:effectExtent l="0" t="0" r="0"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19">
                                            <a:extLst>
                                              <a:ext uri="{28A0092B-C50C-407E-A947-70E740481C1C}">
                                                <a14:useLocalDpi xmlns:a14="http://schemas.microsoft.com/office/drawing/2010/main" val="0"/>
                                              </a:ext>
                                            </a:extLst>
                                          </a:blip>
                                          <a:stretch>
                                            <a:fillRect/>
                                          </a:stretch>
                                        </pic:blipFill>
                                        <pic:spPr>
                                          <a:xfrm>
                                            <a:off x="0" y="0"/>
                                            <a:ext cx="1513892" cy="1484132"/>
                                          </a:xfrm>
                                          <a:prstGeom prst="rect">
                                            <a:avLst/>
                                          </a:prstGeom>
                                        </pic:spPr>
                                      </pic:pic>
                                    </a:graphicData>
                                  </a:graphic>
                                </wp:inline>
                              </w:drawing>
                            </w:r>
                          </w:p>
                          <w:p w14:paraId="432F10A9" w14:textId="77777777" w:rsidR="00484CB0" w:rsidRDefault="00484CB0" w:rsidP="00484CB0"/>
                          <w:p w14:paraId="7F9EF1C4" w14:textId="77777777" w:rsidR="00484CB0" w:rsidRDefault="00484CB0" w:rsidP="00484CB0">
                            <w:r>
                              <w:rPr>
                                <w:noProof/>
                              </w:rPr>
                              <w:drawing>
                                <wp:inline distT="0" distB="0" distL="0" distR="0" wp14:anchorId="101E1040" wp14:editId="05A2FACE">
                                  <wp:extent cx="1587566" cy="158756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0">
                                            <a:extLst>
                                              <a:ext uri="{28A0092B-C50C-407E-A947-70E740481C1C}">
                                                <a14:useLocalDpi xmlns:a14="http://schemas.microsoft.com/office/drawing/2010/main" val="0"/>
                                              </a:ext>
                                            </a:extLst>
                                          </a:blip>
                                          <a:stretch>
                                            <a:fillRect/>
                                          </a:stretch>
                                        </pic:blipFill>
                                        <pic:spPr>
                                          <a:xfrm>
                                            <a:off x="0" y="0"/>
                                            <a:ext cx="1587566" cy="1587566"/>
                                          </a:xfrm>
                                          <a:prstGeom prst="rect">
                                            <a:avLst/>
                                          </a:prstGeom>
                                        </pic:spPr>
                                      </pic:pic>
                                    </a:graphicData>
                                  </a:graphic>
                                </wp:inline>
                              </w:drawing>
                            </w:r>
                          </w:p>
                          <w:p w14:paraId="0FADEC42" w14:textId="77777777" w:rsidR="00484CB0" w:rsidRDefault="00484CB0" w:rsidP="00484CB0">
                            <w:pPr>
                              <w:pStyle w:val="Caption"/>
                            </w:pPr>
                          </w:p>
                          <w:p w14:paraId="1E4D63CA" w14:textId="7AFC42F2" w:rsidR="00484CB0" w:rsidRDefault="00346AF2" w:rsidP="00484CB0">
                            <w:pPr>
                              <w:pStyle w:val="Caption"/>
                            </w:pPr>
                            <w:r>
                              <w:t>Communication is Key</w:t>
                            </w:r>
                          </w:p>
                          <w:p w14:paraId="19F9FE9F" w14:textId="77777777" w:rsidR="00484CB0" w:rsidRDefault="00484CB0" w:rsidP="00484CB0">
                            <w:pPr>
                              <w:pStyle w:val="Caption"/>
                            </w:pPr>
                          </w:p>
                          <w:p w14:paraId="26A9E31E" w14:textId="38D0D6D7" w:rsidR="00484CB0" w:rsidRDefault="00346AF2" w:rsidP="00484CB0">
                            <w:pPr>
                              <w:pStyle w:val="Caption"/>
                            </w:pPr>
                            <w:r>
                              <w:t xml:space="preserve">The automated matching model can </w:t>
                            </w:r>
                            <w:r w:rsidR="00DC2373">
                              <w:t xml:space="preserve">match resumes and job descriptions using key words to create a positive user experience for the recruiter and candidate. </w:t>
                            </w:r>
                            <w:r w:rsidR="00484CB0">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951407" id="Text Box 18" o:spid="_x0000_s1032" type="#_x0000_t202" style="position:absolute;left:0;text-align:left;margin-left:401pt;margin-top:-.35pt;width:165.6pt;height:6in;z-index:2516746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" filled="f" stroked="f" strokeweight=".5pt">
                <v:textbox inset="0,0,0,0">
                  <w:txbxContent>
                    <w:p w14:paraId="2B6E57E7" w14:textId="77777777" w:rsidR="00484CB0" w:rsidRDefault="00484CB0" w:rsidP="00484CB0">
                      <w:r>
                        <w:rPr>
                          <w:noProof/>
                        </w:rPr>
                        <w:drawing>
                          <wp:inline distT="0" distB="0" distL="0" distR="0" wp14:anchorId="278082D8" wp14:editId="69A9D8B6">
                            <wp:extent cx="1513892" cy="1484132"/>
                            <wp:effectExtent l="0" t="0" r="0"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19">
                                      <a:extLst>
                                        <a:ext uri="{28A0092B-C50C-407E-A947-70E740481C1C}">
                                          <a14:useLocalDpi xmlns:a14="http://schemas.microsoft.com/office/drawing/2010/main" val="0"/>
                                        </a:ext>
                                      </a:extLst>
                                    </a:blip>
                                    <a:stretch>
                                      <a:fillRect/>
                                    </a:stretch>
                                  </pic:blipFill>
                                  <pic:spPr>
                                    <a:xfrm>
                                      <a:off x="0" y="0"/>
                                      <a:ext cx="1513892" cy="1484132"/>
                                    </a:xfrm>
                                    <a:prstGeom prst="rect">
                                      <a:avLst/>
                                    </a:prstGeom>
                                  </pic:spPr>
                                </pic:pic>
                              </a:graphicData>
                            </a:graphic>
                          </wp:inline>
                        </w:drawing>
                      </w:r>
                    </w:p>
                    <w:p w14:paraId="432F10A9" w14:textId="77777777" w:rsidR="00484CB0" w:rsidRDefault="00484CB0" w:rsidP="00484CB0"/>
                    <w:p w14:paraId="7F9EF1C4" w14:textId="77777777" w:rsidR="00484CB0" w:rsidRDefault="00484CB0" w:rsidP="00484CB0">
                      <w:r>
                        <w:rPr>
                          <w:noProof/>
                        </w:rPr>
                        <w:drawing>
                          <wp:inline distT="0" distB="0" distL="0" distR="0" wp14:anchorId="101E1040" wp14:editId="05A2FACE">
                            <wp:extent cx="1587566" cy="158756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0">
                                      <a:extLst>
                                        <a:ext uri="{28A0092B-C50C-407E-A947-70E740481C1C}">
                                          <a14:useLocalDpi xmlns:a14="http://schemas.microsoft.com/office/drawing/2010/main" val="0"/>
                                        </a:ext>
                                      </a:extLst>
                                    </a:blip>
                                    <a:stretch>
                                      <a:fillRect/>
                                    </a:stretch>
                                  </pic:blipFill>
                                  <pic:spPr>
                                    <a:xfrm>
                                      <a:off x="0" y="0"/>
                                      <a:ext cx="1587566" cy="1587566"/>
                                    </a:xfrm>
                                    <a:prstGeom prst="rect">
                                      <a:avLst/>
                                    </a:prstGeom>
                                  </pic:spPr>
                                </pic:pic>
                              </a:graphicData>
                            </a:graphic>
                          </wp:inline>
                        </w:drawing>
                      </w:r>
                    </w:p>
                    <w:p w14:paraId="0FADEC42" w14:textId="77777777" w:rsidR="00484CB0" w:rsidRDefault="00484CB0" w:rsidP="00484CB0">
                      <w:pPr>
                        <w:pStyle w:val="Caption"/>
                      </w:pPr>
                    </w:p>
                    <w:p w14:paraId="1E4D63CA" w14:textId="7AFC42F2" w:rsidR="00484CB0" w:rsidRDefault="00346AF2" w:rsidP="00484CB0">
                      <w:pPr>
                        <w:pStyle w:val="Caption"/>
                      </w:pPr>
                      <w:r>
                        <w:t>Communication is Key</w:t>
                      </w:r>
                    </w:p>
                    <w:p w14:paraId="19F9FE9F" w14:textId="77777777" w:rsidR="00484CB0" w:rsidRDefault="00484CB0" w:rsidP="00484CB0">
                      <w:pPr>
                        <w:pStyle w:val="Caption"/>
                      </w:pPr>
                    </w:p>
                    <w:p w14:paraId="26A9E31E" w14:textId="38D0D6D7" w:rsidR="00484CB0" w:rsidRDefault="00346AF2" w:rsidP="00484CB0">
                      <w:pPr>
                        <w:pStyle w:val="Caption"/>
                      </w:pPr>
                      <w:r>
                        <w:t xml:space="preserve">The automated matching model can </w:t>
                      </w:r>
                      <w:r w:rsidR="00DC2373">
                        <w:t xml:space="preserve">match resumes and job descriptions using key words to create a positive user experience for the recruiter and candidate. </w:t>
                      </w:r>
                      <w:r w:rsidR="00484CB0">
                        <w:t xml:space="preserve"> </w:t>
                      </w:r>
                    </w:p>
                  </w:txbxContent>
                </v:textbox>
                <w10:wrap anchorx="page"/>
              </v:shape>
            </w:pict>
          </mc:Fallback>
        </mc:AlternateContent>
      </w:r>
      <w:r w:rsidR="007355D0" w:rsidRPr="007355D0">
        <w:t>Verification and Validation: Currently, it can't verify the accuracy of the information in resumes or job listings or validate the qualifications of candidates and the legitimacy of job openings.  </w:t>
      </w:r>
    </w:p>
    <w:p w14:paraId="675B024E" w14:textId="5ABCB369" w:rsidR="007355D0" w:rsidRDefault="007355D0" w:rsidP="007355D0">
      <w:pPr>
        <w:pStyle w:val="Bullets"/>
      </w:pPr>
      <w:r w:rsidRPr="007355D0">
        <w:t>Direct Communication: Currently, it cannot facilitate direct communication between job seekers and employers or participate in the hiring process beyond matching based on keywords. </w:t>
      </w:r>
    </w:p>
    <w:p w14:paraId="20CEB93E" w14:textId="23B08021" w:rsidR="00170FDD" w:rsidRDefault="00170FDD" w:rsidP="007355D0">
      <w:pPr>
        <w:pStyle w:val="Bullets"/>
      </w:pPr>
      <w:r>
        <w:t>Dynamic Inter</w:t>
      </w:r>
      <w:r w:rsidR="00887752">
        <w:t xml:space="preserve">action Models: Develop a more conversational interface where users (both candidates and job recruiters) can </w:t>
      </w:r>
      <w:r w:rsidR="007A4618">
        <w:t xml:space="preserve">be asked clarifying questions to better understand the </w:t>
      </w:r>
      <w:proofErr w:type="spellStart"/>
      <w:r w:rsidR="007A4618">
        <w:t>users</w:t>
      </w:r>
      <w:proofErr w:type="spellEnd"/>
      <w:r w:rsidR="007A4618">
        <w:t xml:space="preserve"> needs and preferences. This will enable the matching process to generate more relevant matches based on the questions asked. </w:t>
      </w:r>
    </w:p>
    <w:p w14:paraId="1E4B4811" w14:textId="4587FC06" w:rsidR="00AF77E6" w:rsidRDefault="00AF77E6" w:rsidP="00AF77E6">
      <w:pPr>
        <w:pStyle w:val="Bullets"/>
      </w:pPr>
      <w:r>
        <w:t>Enhanced Natural Language Processing (NLP) Capabilities: Improving the chatbot's ability to understand and process user queries in natural language can make interactions more intuitive and efficient. This includes better recognition of various job roles, skills, qualifications, and industry jargon.</w:t>
      </w:r>
    </w:p>
    <w:p w14:paraId="4A7DCA1F" w14:textId="0422F6F1" w:rsidR="00AF77E6" w:rsidRDefault="00AF77E6" w:rsidP="00AF77E6">
      <w:pPr>
        <w:pStyle w:val="Bullets"/>
      </w:pPr>
      <w:r>
        <w:t>Machine Learning Algorithms for Improved Matching: Incorporating machine learning algorithms can enable the chatbot to learn from interactions and improve its suggestions over time. This could include learning from successful matches to refine how it evaluates relevance and compatibility between resumes and job listings.</w:t>
      </w:r>
    </w:p>
    <w:p w14:paraId="205DEF1D" w14:textId="1C59BC55" w:rsidR="00AF77E6" w:rsidRDefault="00AF77E6" w:rsidP="00AF77E6">
      <w:pPr>
        <w:pStyle w:val="Bullets"/>
      </w:pPr>
      <w:r>
        <w:t>Personalization and User Profiles: Allowing users to create profiles where they can save preferences, job searches, and application statuses. The chatbot could use this information to provide more personalized recommendations and updates on new opportunities matching their profile.</w:t>
      </w:r>
    </w:p>
    <w:p w14:paraId="0D6DD9ED" w14:textId="6A590A31" w:rsidR="00AF77E6" w:rsidRDefault="00AF77E6" w:rsidP="00AF77E6">
      <w:pPr>
        <w:pStyle w:val="Bullets"/>
        <w:numPr>
          <w:ilvl w:val="0"/>
          <w:numId w:val="0"/>
        </w:numPr>
        <w:ind w:left="216"/>
      </w:pPr>
      <w:r>
        <w:t>Career Development and Skill Gap Analysis: Implementing a feature that offers career development advice, including identifying skill gaps for desired job roles and suggesting resources for professional growth. This could help candidates improve their employability and align their skills more closely with their career goals.</w:t>
      </w:r>
    </w:p>
    <w:p w14:paraId="64D3AC6C" w14:textId="7D845CE5" w:rsidR="00AF77E6" w:rsidRDefault="00AF77E6" w:rsidP="00AF77E6">
      <w:pPr>
        <w:pStyle w:val="Bullets"/>
      </w:pPr>
      <w:r>
        <w:t>Confidentiality and Data Security Features: Highlighting the chatbot's commitment to user privacy and data security can build trust with users. This includes transparently communicating how user data is used and protected.</w:t>
      </w:r>
    </w:p>
    <w:p w14:paraId="43A6CFB9" w14:textId="4CB5AF9F" w:rsidR="00AF77E6" w:rsidRDefault="00AF77E6" w:rsidP="00AF77E6">
      <w:pPr>
        <w:pStyle w:val="Bullets"/>
      </w:pPr>
      <w:r>
        <w:t>Interactive Workshops and Webinars: Offering scheduled interactive sessions on topics like resume building, interview preparation, and career planning can add value for users, making the chatbot a comprehensive career development tool.</w:t>
      </w:r>
    </w:p>
    <w:p w14:paraId="58B03216" w14:textId="77777777" w:rsidR="00AF77E6" w:rsidRDefault="00AF77E6" w:rsidP="00AF77E6">
      <w:pPr>
        <w:pStyle w:val="Bullets"/>
        <w:numPr>
          <w:ilvl w:val="0"/>
          <w:numId w:val="0"/>
        </w:numPr>
      </w:pPr>
    </w:p>
    <w:p w14:paraId="2DBF63E4" w14:textId="711F4BEA" w:rsidR="00AF77E6" w:rsidRPr="007355D0" w:rsidRDefault="00AF77E6" w:rsidP="00AF77E6">
      <w:pPr>
        <w:pStyle w:val="Bullets"/>
        <w:numPr>
          <w:ilvl w:val="0"/>
          <w:numId w:val="0"/>
        </w:numPr>
      </w:pPr>
      <w:r>
        <w:t>These features can significantly enhance the effectiveness of the chatbot, making it a more valuable tool for job seekers and recruiters alike.</w:t>
      </w:r>
    </w:p>
    <w:p w14:paraId="29745BA1" w14:textId="77777777" w:rsidR="007355D0" w:rsidRPr="007355D0" w:rsidRDefault="007355D0" w:rsidP="007355D0">
      <w:pPr>
        <w:pStyle w:val="Caption"/>
      </w:pPr>
      <w:r w:rsidRPr="007355D0">
        <w:t> </w:t>
      </w:r>
    </w:p>
    <w:p w14:paraId="1C54C414" w14:textId="6930F656" w:rsidR="00ED543C" w:rsidRPr="007B1415" w:rsidRDefault="00ED543C" w:rsidP="007355D0">
      <w:pPr>
        <w:pStyle w:val="Caption"/>
      </w:pPr>
    </w:p>
    <w:sectPr w:rsidR="00ED543C" w:rsidRPr="007B1415" w:rsidSect="003F2234">
      <w:headerReference w:type="first" r:id="rId21"/>
      <w:pgSz w:w="12240" w:h="15840"/>
      <w:pgMar w:top="1656" w:right="4464" w:bottom="1440" w:left="72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F848661" w14:textId="77777777" w:rsidR="00F31A70" w:rsidRDefault="00F31A70" w:rsidP="004B2586">
      <w:pPr>
        <w:spacing w:line="240" w:lineRule="auto"/>
      </w:pPr>
      <w:r>
        <w:separator/>
      </w:r>
    </w:p>
  </w:endnote>
  <w:endnote w:type="continuationSeparator" w:id="0">
    <w:p w14:paraId="333A4EC0" w14:textId="77777777" w:rsidR="00F31A70" w:rsidRDefault="00F31A70" w:rsidP="004B258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ells Fargo Sans">
    <w:altName w:val="Calibri"/>
    <w:panose1 w:val="020B0503020203020204"/>
    <w:charset w:val="00"/>
    <w:family w:val="swiss"/>
    <w:pitch w:val="variable"/>
    <w:sig w:usb0="A000006F" w:usb1="4000004B" w:usb2="00000000" w:usb3="00000000" w:csb0="00000013" w:csb1="00000000"/>
    <w:embedRegular r:id="rId1" w:fontKey="{C1C3B1D7-C2D9-4FE2-940A-4B07C563F46D}"/>
    <w:embedBold r:id="rId2" w:fontKey="{4174194F-6185-47E5-9496-1F1AF5A65A76}"/>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New Roman (Body CS)">
    <w:altName w:val="Times New Roman"/>
    <w:panose1 w:val="00000000000000000000"/>
    <w:charset w:val="00"/>
    <w:family w:val="roman"/>
    <w:notTrueType/>
    <w:pitch w:val="variable"/>
    <w:sig w:usb0="E0002AFF" w:usb1="C0007841" w:usb2="00000009" w:usb3="00000000" w:csb0="000001FF" w:csb1="00000000"/>
  </w:font>
  <w:font w:name="Wells Fargo Sans Condensed">
    <w:panose1 w:val="020B0506020203020204"/>
    <w:charset w:val="00"/>
    <w:family w:val="swiss"/>
    <w:pitch w:val="variable"/>
    <w:sig w:usb0="A000006F" w:usb1="4000004B" w:usb2="00000000" w:usb3="00000000" w:csb0="00000013" w:csb1="00000000"/>
    <w:embedRegular r:id="rId3" w:fontKey="{0AB0A68F-E79F-420B-9FA0-504C624B74CA}"/>
  </w:font>
  <w:font w:name="Wells Fargo Sans Display">
    <w:panose1 w:val="020B0503020203020204"/>
    <w:charset w:val="00"/>
    <w:family w:val="swiss"/>
    <w:pitch w:val="variable"/>
    <w:sig w:usb0="A000006F" w:usb1="4000004B" w:usb2="00000000" w:usb3="00000000" w:csb0="00000013" w:csb1="00000000"/>
    <w:embedRegular r:id="rId4" w:fontKey="{7C756B94-A8C0-4CCF-8DC0-28E3E2663748}"/>
  </w:font>
  <w:font w:name="Wells Fargo Sans Light">
    <w:panose1 w:val="020B0403020203020204"/>
    <w:charset w:val="00"/>
    <w:family w:val="swiss"/>
    <w:pitch w:val="variable"/>
    <w:sig w:usb0="A000006F" w:usb1="4000004B" w:usb2="00000000" w:usb3="00000000" w:csb0="00000013" w:csb1="00000000"/>
    <w:embedRegular r:id="rId5" w:fontKey="{C399A781-C527-422F-99CB-ABD6373F0E02}"/>
  </w:font>
  <w:font w:name="Wells Fargo Sans SemiBold">
    <w:panose1 w:val="020B0703020203020204"/>
    <w:charset w:val="00"/>
    <w:family w:val="swiss"/>
    <w:pitch w:val="variable"/>
    <w:sig w:usb0="A000006F" w:usb1="4000004B" w:usb2="00000000" w:usb3="00000000" w:csb0="00000013" w:csb1="00000000"/>
    <w:embedRegular r:id="rId6" w:fontKey="{AFEB7EF7-869A-4E9A-8E20-F7C6B41171A4}"/>
  </w:font>
  <w:font w:name="SimHei">
    <w:altName w:val="黑体"/>
    <w:panose1 w:val="02010600030101010101"/>
    <w:charset w:val="86"/>
    <w:family w:val="modern"/>
    <w:pitch w:val="fixed"/>
    <w:sig w:usb0="800002BF" w:usb1="38CF7CFA" w:usb2="00000016" w:usb3="00000000" w:csb0="00040001" w:csb1="00000000"/>
  </w:font>
  <w:font w:name="SimSun">
    <w:altName w:val="宋体"/>
    <w:panose1 w:val="02010600030101010101"/>
    <w:charset w:val="86"/>
    <w:family w:val="auto"/>
    <w:pitch w:val="variable"/>
    <w:sig w:usb0="00000203" w:usb1="288F0000"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E7E9186" w14:textId="77777777" w:rsidR="00F31A70" w:rsidRDefault="00F31A70" w:rsidP="004B2586">
      <w:pPr>
        <w:spacing w:line="240" w:lineRule="auto"/>
      </w:pPr>
      <w:r>
        <w:separator/>
      </w:r>
    </w:p>
  </w:footnote>
  <w:footnote w:type="continuationSeparator" w:id="0">
    <w:p w14:paraId="2E02AA85" w14:textId="77777777" w:rsidR="00F31A70" w:rsidRDefault="00F31A70" w:rsidP="004B2586">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F47AAF" w14:textId="19F460D1" w:rsidR="00DA7C6B" w:rsidRDefault="003F2234">
    <w:pPr>
      <w:pStyle w:val="Header"/>
    </w:pPr>
    <w:r>
      <w:rPr>
        <w:noProof/>
      </w:rPr>
      <mc:AlternateContent>
        <mc:Choice Requires="wps">
          <w:drawing>
            <wp:anchor distT="0" distB="0" distL="114300" distR="114300" simplePos="0" relativeHeight="251661312" behindDoc="0" locked="0" layoutInCell="1" allowOverlap="1" wp14:anchorId="24704728" wp14:editId="02668C72">
              <wp:simplePos x="0" y="0"/>
              <wp:positionH relativeFrom="page">
                <wp:posOffset>457200</wp:posOffset>
              </wp:positionH>
              <wp:positionV relativeFrom="page">
                <wp:posOffset>1517650</wp:posOffset>
              </wp:positionV>
              <wp:extent cx="1143000" cy="0"/>
              <wp:effectExtent l="0" t="12700" r="12700" b="12700"/>
              <wp:wrapNone/>
              <wp:docPr id="15" name="Straight Connector 15"/>
              <wp:cNvGraphicFramePr/>
              <a:graphic xmlns:a="http://schemas.openxmlformats.org/drawingml/2006/main">
                <a:graphicData uri="http://schemas.microsoft.com/office/word/2010/wordprocessingShape">
                  <wps:wsp>
                    <wps:cNvCnPr/>
                    <wps:spPr>
                      <a:xfrm>
                        <a:off x="0" y="0"/>
                        <a:ext cx="1143000" cy="0"/>
                      </a:xfrm>
                      <a:prstGeom prst="line">
                        <a:avLst/>
                      </a:prstGeom>
                      <a:ln w="28575" cap="flat">
                        <a:solidFill>
                          <a:srgbClr val="FFD100"/>
                        </a:solidFill>
                      </a:ln>
                    </wps:spPr>
                    <wps:style>
                      <a:lnRef idx="1">
                        <a:srgbClr val="787070"/>
                      </a:lnRef>
                      <a:fillRef idx="0">
                        <a:schemeClr val="accent1"/>
                      </a:fillRef>
                      <a:effectRef idx="0">
                        <a:schemeClr val="dk1"/>
                      </a:effectRef>
                      <a:fontRef idx="minor">
                        <a:schemeClr val="lt1"/>
                      </a:fontRef>
                    </wps:style>
                    <wps:bodyPr/>
                  </wps:wsp>
                </a:graphicData>
              </a:graphic>
              <wp14:sizeRelH relativeFrom="margin">
                <wp14:pctWidth>0</wp14:pctWidth>
              </wp14:sizeRelH>
            </wp:anchor>
          </w:drawing>
        </mc:Choice>
        <mc:Fallback>
          <w:pict>
            <v:line w14:anchorId="679C143F" id="Straight Connector 15" o:spid="_x0000_s1026" style="position:absolute;z-index:251661312;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 from="36pt,119.5pt" to="126pt,1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" strokecolor="#ffd100" strokeweight="2.25pt">
              <w10:wrap anchorx="page" anchory="page"/>
            </v:line>
          </w:pict>
        </mc:Fallback>
      </mc:AlternateContent>
    </w:r>
    <w:r w:rsidR="001B2123">
      <w:rPr>
        <w:noProof/>
      </w:rPr>
      <mc:AlternateContent>
        <mc:Choice Requires="wps">
          <w:drawing>
            <wp:anchor distT="0" distB="0" distL="0" distR="0" simplePos="0" relativeHeight="251656189" behindDoc="1" locked="0" layoutInCell="1" allowOverlap="1" wp14:anchorId="3BE5DD6A" wp14:editId="152B2558">
              <wp:simplePos x="0" y="0"/>
              <wp:positionH relativeFrom="page">
                <wp:posOffset>0</wp:posOffset>
              </wp:positionH>
              <wp:positionV relativeFrom="page">
                <wp:posOffset>1051560</wp:posOffset>
              </wp:positionV>
              <wp:extent cx="7772400" cy="640080"/>
              <wp:effectExtent l="0" t="0" r="0" b="0"/>
              <wp:wrapSquare wrapText="bothSides"/>
              <wp:docPr id="4" name="Rectangle 4"/>
              <wp:cNvGraphicFramePr/>
              <a:graphic xmlns:a="http://schemas.openxmlformats.org/drawingml/2006/main">
                <a:graphicData uri="http://schemas.microsoft.com/office/word/2010/wordprocessingShape">
                  <wps:wsp>
                    <wps:cNvSpPr/>
                    <wps:spPr>
                      <a:xfrm>
                        <a:off x="0" y="0"/>
                        <a:ext cx="7772400" cy="640080"/>
                      </a:xfrm>
                      <a:prstGeom prst="rect">
                        <a:avLst/>
                      </a:prstGeom>
                      <a:noFill/>
                      <a:ln>
                        <a:noFill/>
                      </a:ln>
                    </wps:spPr>
                    <wps:style>
                      <a:lnRef idx="0">
                        <a:srgbClr val="787070"/>
                      </a:lnRef>
                      <a:fillRef idx="1">
                        <a:schemeClr val="accent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31FD19" id="Rectangle 4" o:spid="_x0000_s1026" style="position:absolute;margin-left:0;margin-top:82.8pt;width:612pt;height:50.4pt;z-index:-251660291;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" filled="f" stroked="f">
              <w10:wrap type="square"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6C4E4E"/>
    <w:multiLevelType w:val="multilevel"/>
    <w:tmpl w:val="CFCC74DC"/>
    <w:lvl w:ilvl="0">
      <w:start w:val="1"/>
      <w:numFmt w:val="bullet"/>
      <w:pStyle w:val="SidebarBullets"/>
      <w:lvlText w:val="•"/>
      <w:lvlJc w:val="left"/>
      <w:pPr>
        <w:ind w:left="144" w:hanging="144"/>
      </w:pPr>
      <w:rPr>
        <w:rFonts w:ascii="Wells Fargo Sans" w:hAnsi="Wells Fargo Sans" w:hint="default"/>
      </w:rPr>
    </w:lvl>
    <w:lvl w:ilvl="1">
      <w:start w:val="1"/>
      <w:numFmt w:val="bullet"/>
      <w:lvlText w:val="–"/>
      <w:lvlJc w:val="left"/>
      <w:pPr>
        <w:ind w:left="288" w:hanging="144"/>
      </w:pPr>
      <w:rPr>
        <w:rFonts w:ascii="Wells Fargo Sans" w:hAnsi="Wells Fargo Sans" w:hint="default"/>
      </w:rPr>
    </w:lvl>
    <w:lvl w:ilvl="2">
      <w:start w:val="1"/>
      <w:numFmt w:val="bullet"/>
      <w:lvlText w:val="–"/>
      <w:lvlJc w:val="left"/>
      <w:pPr>
        <w:ind w:left="432" w:hanging="144"/>
      </w:pPr>
      <w:rPr>
        <w:rFonts w:ascii="Wells Fargo Sans" w:hAnsi="Wells Fargo Sans" w:hint="default"/>
      </w:rPr>
    </w:lvl>
    <w:lvl w:ilvl="3">
      <w:start w:val="1"/>
      <w:numFmt w:val="bullet"/>
      <w:lvlText w:val="–"/>
      <w:lvlJc w:val="left"/>
      <w:pPr>
        <w:ind w:left="576" w:hanging="144"/>
      </w:pPr>
      <w:rPr>
        <w:rFonts w:ascii="Wells Fargo Sans" w:hAnsi="Wells Fargo Sans" w:hint="default"/>
      </w:rPr>
    </w:lvl>
    <w:lvl w:ilvl="4">
      <w:start w:val="1"/>
      <w:numFmt w:val="bullet"/>
      <w:lvlText w:val="–"/>
      <w:lvlJc w:val="left"/>
      <w:pPr>
        <w:ind w:left="720" w:hanging="144"/>
      </w:pPr>
      <w:rPr>
        <w:rFonts w:ascii="Wells Fargo Sans" w:hAnsi="Wells Fargo Sans" w:hint="default"/>
      </w:rPr>
    </w:lvl>
    <w:lvl w:ilvl="5">
      <w:start w:val="1"/>
      <w:numFmt w:val="bullet"/>
      <w:lvlText w:val="–"/>
      <w:lvlJc w:val="left"/>
      <w:pPr>
        <w:ind w:left="864" w:hanging="144"/>
      </w:pPr>
      <w:rPr>
        <w:rFonts w:ascii="Wells Fargo Sans" w:hAnsi="Wells Fargo Sans" w:hint="default"/>
      </w:rPr>
    </w:lvl>
    <w:lvl w:ilvl="6">
      <w:start w:val="1"/>
      <w:numFmt w:val="bullet"/>
      <w:lvlText w:val="–"/>
      <w:lvlJc w:val="left"/>
      <w:pPr>
        <w:ind w:left="1008" w:hanging="144"/>
      </w:pPr>
      <w:rPr>
        <w:rFonts w:ascii="Wells Fargo Sans" w:hAnsi="Wells Fargo Sans" w:hint="default"/>
      </w:rPr>
    </w:lvl>
    <w:lvl w:ilvl="7">
      <w:start w:val="1"/>
      <w:numFmt w:val="bullet"/>
      <w:lvlText w:val="–"/>
      <w:lvlJc w:val="left"/>
      <w:pPr>
        <w:ind w:left="1152" w:hanging="144"/>
      </w:pPr>
      <w:rPr>
        <w:rFonts w:ascii="Wells Fargo Sans" w:hAnsi="Wells Fargo Sans" w:hint="default"/>
      </w:rPr>
    </w:lvl>
    <w:lvl w:ilvl="8">
      <w:start w:val="1"/>
      <w:numFmt w:val="bullet"/>
      <w:lvlText w:val="–"/>
      <w:lvlJc w:val="left"/>
      <w:pPr>
        <w:ind w:left="1296" w:hanging="144"/>
      </w:pPr>
      <w:rPr>
        <w:rFonts w:ascii="Wells Fargo Sans" w:hAnsi="Wells Fargo Sans" w:hint="default"/>
      </w:rPr>
    </w:lvl>
  </w:abstractNum>
  <w:abstractNum w:abstractNumId="1" w15:restartNumberingAfterBreak="0">
    <w:nsid w:val="06005017"/>
    <w:multiLevelType w:val="multilevel"/>
    <w:tmpl w:val="965002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58F4E55"/>
    <w:multiLevelType w:val="hybridMultilevel"/>
    <w:tmpl w:val="04FA4AA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C2A36E1"/>
    <w:multiLevelType w:val="multilevel"/>
    <w:tmpl w:val="3CEEFC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3F8070C"/>
    <w:multiLevelType w:val="hybridMultilevel"/>
    <w:tmpl w:val="E28238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69444E6"/>
    <w:multiLevelType w:val="multilevel"/>
    <w:tmpl w:val="FFB8BFF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 w15:restartNumberingAfterBreak="0">
    <w:nsid w:val="337F5929"/>
    <w:multiLevelType w:val="multilevel"/>
    <w:tmpl w:val="922ABF0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 w15:restartNumberingAfterBreak="0">
    <w:nsid w:val="37B01946"/>
    <w:multiLevelType w:val="multilevel"/>
    <w:tmpl w:val="AA7C0C5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A0214BE"/>
    <w:multiLevelType w:val="hybridMultilevel"/>
    <w:tmpl w:val="F64ED43E"/>
    <w:lvl w:ilvl="0" w:tplc="356CC27A">
      <w:start w:val="1"/>
      <w:numFmt w:val="decimal"/>
      <w:lvlText w:val="%1."/>
      <w:lvlJc w:val="left"/>
      <w:pPr>
        <w:ind w:left="720" w:hanging="360"/>
      </w:pPr>
      <w:rPr>
        <w:rFonts w:hint="default"/>
        <w:b/>
        <w:bCs/>
      </w:rPr>
    </w:lvl>
    <w:lvl w:ilvl="1" w:tplc="EFF06DE0">
      <w:start w:val="1"/>
      <w:numFmt w:val="lowerLetter"/>
      <w:lvlText w:val="%2."/>
      <w:lvlJc w:val="left"/>
      <w:pPr>
        <w:ind w:left="1440" w:hanging="360"/>
      </w:pPr>
      <w:rPr>
        <w:rFonts w:asciiTheme="minorHAnsi" w:eastAsiaTheme="minorHAnsi" w:hAnsiTheme="minorHAnsi" w:cs="Times New Roman (Body CS)"/>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A422D5B"/>
    <w:multiLevelType w:val="multilevel"/>
    <w:tmpl w:val="68AACE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BA20420"/>
    <w:multiLevelType w:val="hybridMultilevel"/>
    <w:tmpl w:val="F5D227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9CA12BC"/>
    <w:multiLevelType w:val="multilevel"/>
    <w:tmpl w:val="F0323A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4F775053"/>
    <w:multiLevelType w:val="hybridMultilevel"/>
    <w:tmpl w:val="3008F8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1085608"/>
    <w:multiLevelType w:val="multilevel"/>
    <w:tmpl w:val="8116B54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542C7084"/>
    <w:multiLevelType w:val="hybridMultilevel"/>
    <w:tmpl w:val="294A5CA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A5A6F98"/>
    <w:multiLevelType w:val="multilevel"/>
    <w:tmpl w:val="BBC270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640E4A8F"/>
    <w:multiLevelType w:val="multilevel"/>
    <w:tmpl w:val="2A4E6CDE"/>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7" w15:restartNumberingAfterBreak="0">
    <w:nsid w:val="66616AA3"/>
    <w:multiLevelType w:val="multilevel"/>
    <w:tmpl w:val="5EAC4F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66690C5B"/>
    <w:multiLevelType w:val="hybridMultilevel"/>
    <w:tmpl w:val="65387D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9C504B9"/>
    <w:multiLevelType w:val="multilevel"/>
    <w:tmpl w:val="ADD680A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0" w15:restartNumberingAfterBreak="0">
    <w:nsid w:val="69D6727D"/>
    <w:multiLevelType w:val="multilevel"/>
    <w:tmpl w:val="ED8EEA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6A377DDE"/>
    <w:multiLevelType w:val="hybridMultilevel"/>
    <w:tmpl w:val="1EE47890"/>
    <w:lvl w:ilvl="0" w:tplc="C6AA1952">
      <w:start w:val="1"/>
      <w:numFmt w:val="decimal"/>
      <w:lvlText w:val="%1."/>
      <w:lvlJc w:val="left"/>
      <w:pPr>
        <w:ind w:left="720" w:hanging="360"/>
      </w:pPr>
      <w:rPr>
        <w:b/>
        <w:bCs/>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FC809E3"/>
    <w:multiLevelType w:val="multilevel"/>
    <w:tmpl w:val="D1C280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74D71DA7"/>
    <w:multiLevelType w:val="multilevel"/>
    <w:tmpl w:val="7D4C48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76A02B24"/>
    <w:multiLevelType w:val="multilevel"/>
    <w:tmpl w:val="CC824724"/>
    <w:lvl w:ilvl="0">
      <w:start w:val="1"/>
      <w:numFmt w:val="bullet"/>
      <w:pStyle w:val="Bullets"/>
      <w:lvlText w:val="•"/>
      <w:lvlJc w:val="left"/>
      <w:pPr>
        <w:ind w:left="216" w:hanging="216"/>
      </w:pPr>
      <w:rPr>
        <w:rFonts w:ascii="Wells Fargo Sans" w:hAnsi="Wells Fargo Sans" w:hint="default"/>
      </w:rPr>
    </w:lvl>
    <w:lvl w:ilvl="1">
      <w:start w:val="1"/>
      <w:numFmt w:val="bullet"/>
      <w:lvlText w:val="–"/>
      <w:lvlJc w:val="left"/>
      <w:pPr>
        <w:ind w:left="432" w:hanging="216"/>
      </w:pPr>
      <w:rPr>
        <w:rFonts w:ascii="Wells Fargo Sans" w:hAnsi="Wells Fargo Sans" w:hint="default"/>
      </w:rPr>
    </w:lvl>
    <w:lvl w:ilvl="2">
      <w:start w:val="1"/>
      <w:numFmt w:val="bullet"/>
      <w:lvlText w:val="–"/>
      <w:lvlJc w:val="left"/>
      <w:pPr>
        <w:ind w:left="648" w:hanging="216"/>
      </w:pPr>
      <w:rPr>
        <w:rFonts w:ascii="Wells Fargo Sans" w:hAnsi="Wells Fargo Sans" w:hint="default"/>
      </w:rPr>
    </w:lvl>
    <w:lvl w:ilvl="3">
      <w:start w:val="1"/>
      <w:numFmt w:val="bullet"/>
      <w:lvlText w:val="–"/>
      <w:lvlJc w:val="left"/>
      <w:pPr>
        <w:ind w:left="864" w:hanging="216"/>
      </w:pPr>
      <w:rPr>
        <w:rFonts w:ascii="Wells Fargo Sans" w:hAnsi="Wells Fargo Sans" w:hint="default"/>
      </w:rPr>
    </w:lvl>
    <w:lvl w:ilvl="4">
      <w:start w:val="1"/>
      <w:numFmt w:val="bullet"/>
      <w:lvlText w:val="–"/>
      <w:lvlJc w:val="left"/>
      <w:pPr>
        <w:ind w:left="1080" w:hanging="216"/>
      </w:pPr>
      <w:rPr>
        <w:rFonts w:ascii="Wells Fargo Sans" w:hAnsi="Wells Fargo Sans" w:hint="default"/>
      </w:rPr>
    </w:lvl>
    <w:lvl w:ilvl="5">
      <w:start w:val="1"/>
      <w:numFmt w:val="bullet"/>
      <w:lvlText w:val="–"/>
      <w:lvlJc w:val="left"/>
      <w:pPr>
        <w:ind w:left="1296" w:hanging="216"/>
      </w:pPr>
      <w:rPr>
        <w:rFonts w:ascii="Wells Fargo Sans" w:hAnsi="Wells Fargo Sans" w:hint="default"/>
      </w:rPr>
    </w:lvl>
    <w:lvl w:ilvl="6">
      <w:start w:val="1"/>
      <w:numFmt w:val="bullet"/>
      <w:lvlText w:val="–"/>
      <w:lvlJc w:val="left"/>
      <w:pPr>
        <w:ind w:left="1512" w:hanging="216"/>
      </w:pPr>
      <w:rPr>
        <w:rFonts w:ascii="Wells Fargo Sans" w:hAnsi="Wells Fargo Sans" w:hint="default"/>
      </w:rPr>
    </w:lvl>
    <w:lvl w:ilvl="7">
      <w:start w:val="1"/>
      <w:numFmt w:val="bullet"/>
      <w:lvlText w:val="–"/>
      <w:lvlJc w:val="left"/>
      <w:pPr>
        <w:ind w:left="1728" w:hanging="216"/>
      </w:pPr>
      <w:rPr>
        <w:rFonts w:ascii="Wells Fargo Sans" w:hAnsi="Wells Fargo Sans" w:hint="default"/>
      </w:rPr>
    </w:lvl>
    <w:lvl w:ilvl="8">
      <w:start w:val="1"/>
      <w:numFmt w:val="bullet"/>
      <w:lvlText w:val="–"/>
      <w:lvlJc w:val="left"/>
      <w:pPr>
        <w:ind w:left="1944" w:hanging="216"/>
      </w:pPr>
      <w:rPr>
        <w:rFonts w:ascii="Wells Fargo Sans" w:hAnsi="Wells Fargo Sans" w:hint="default"/>
      </w:rPr>
    </w:lvl>
  </w:abstractNum>
  <w:abstractNum w:abstractNumId="25" w15:restartNumberingAfterBreak="0">
    <w:nsid w:val="783F5FE5"/>
    <w:multiLevelType w:val="multilevel"/>
    <w:tmpl w:val="2F3C6CD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6" w15:restartNumberingAfterBreak="0">
    <w:nsid w:val="7FD323FB"/>
    <w:multiLevelType w:val="multilevel"/>
    <w:tmpl w:val="23BAE51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num w:numId="1" w16cid:durableId="2095198601">
    <w:abstractNumId w:val="24"/>
  </w:num>
  <w:num w:numId="2" w16cid:durableId="446698535">
    <w:abstractNumId w:val="16"/>
  </w:num>
  <w:num w:numId="3" w16cid:durableId="1199779274">
    <w:abstractNumId w:val="16"/>
  </w:num>
  <w:num w:numId="4" w16cid:durableId="1456406561">
    <w:abstractNumId w:val="16"/>
  </w:num>
  <w:num w:numId="5" w16cid:durableId="1181317609">
    <w:abstractNumId w:val="16"/>
  </w:num>
  <w:num w:numId="6" w16cid:durableId="1704089821">
    <w:abstractNumId w:val="16"/>
  </w:num>
  <w:num w:numId="7" w16cid:durableId="2095853284">
    <w:abstractNumId w:val="16"/>
  </w:num>
  <w:num w:numId="8" w16cid:durableId="390421884">
    <w:abstractNumId w:val="16"/>
  </w:num>
  <w:num w:numId="9" w16cid:durableId="1794979446">
    <w:abstractNumId w:val="16"/>
  </w:num>
  <w:num w:numId="10" w16cid:durableId="689533210">
    <w:abstractNumId w:val="16"/>
  </w:num>
  <w:num w:numId="11" w16cid:durableId="1268930964">
    <w:abstractNumId w:val="16"/>
  </w:num>
  <w:num w:numId="12" w16cid:durableId="599917863">
    <w:abstractNumId w:val="16"/>
  </w:num>
  <w:num w:numId="13" w16cid:durableId="595751222">
    <w:abstractNumId w:val="16"/>
  </w:num>
  <w:num w:numId="14" w16cid:durableId="1452479201">
    <w:abstractNumId w:val="16"/>
  </w:num>
  <w:num w:numId="15" w16cid:durableId="82576558">
    <w:abstractNumId w:val="0"/>
  </w:num>
  <w:num w:numId="16" w16cid:durableId="1569268984">
    <w:abstractNumId w:val="21"/>
  </w:num>
  <w:num w:numId="17" w16cid:durableId="1357343485">
    <w:abstractNumId w:val="8"/>
  </w:num>
  <w:num w:numId="18" w16cid:durableId="279723138">
    <w:abstractNumId w:val="20"/>
  </w:num>
  <w:num w:numId="19" w16cid:durableId="175005391">
    <w:abstractNumId w:val="6"/>
  </w:num>
  <w:num w:numId="20" w16cid:durableId="16662039">
    <w:abstractNumId w:val="11"/>
  </w:num>
  <w:num w:numId="21" w16cid:durableId="1050152493">
    <w:abstractNumId w:val="5"/>
  </w:num>
  <w:num w:numId="22" w16cid:durableId="347604245">
    <w:abstractNumId w:val="26"/>
  </w:num>
  <w:num w:numId="23" w16cid:durableId="515651915">
    <w:abstractNumId w:val="15"/>
  </w:num>
  <w:num w:numId="24" w16cid:durableId="1059019035">
    <w:abstractNumId w:val="19"/>
  </w:num>
  <w:num w:numId="25" w16cid:durableId="813714009">
    <w:abstractNumId w:val="17"/>
  </w:num>
  <w:num w:numId="26" w16cid:durableId="116527683">
    <w:abstractNumId w:val="25"/>
  </w:num>
  <w:num w:numId="27" w16cid:durableId="376853445">
    <w:abstractNumId w:val="2"/>
  </w:num>
  <w:num w:numId="28" w16cid:durableId="455948300">
    <w:abstractNumId w:val="18"/>
  </w:num>
  <w:num w:numId="29" w16cid:durableId="1317300710">
    <w:abstractNumId w:val="9"/>
  </w:num>
  <w:num w:numId="30" w16cid:durableId="1857841025">
    <w:abstractNumId w:val="13"/>
  </w:num>
  <w:num w:numId="31" w16cid:durableId="419837921">
    <w:abstractNumId w:val="7"/>
  </w:num>
  <w:num w:numId="32" w16cid:durableId="2124498746">
    <w:abstractNumId w:val="3"/>
  </w:num>
  <w:num w:numId="33" w16cid:durableId="1739356875">
    <w:abstractNumId w:val="12"/>
  </w:num>
  <w:num w:numId="34" w16cid:durableId="1809588199">
    <w:abstractNumId w:val="14"/>
  </w:num>
  <w:num w:numId="35" w16cid:durableId="61877458">
    <w:abstractNumId w:val="1"/>
  </w:num>
  <w:num w:numId="36" w16cid:durableId="950549889">
    <w:abstractNumId w:val="23"/>
  </w:num>
  <w:num w:numId="37" w16cid:durableId="1342439531">
    <w:abstractNumId w:val="22"/>
  </w:num>
  <w:num w:numId="38" w16cid:durableId="1281298016">
    <w:abstractNumId w:val="4"/>
  </w:num>
  <w:num w:numId="39" w16cid:durableId="1928075299">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proofState w:spelling="clean" w:grammar="clean"/>
  <w:attachedTemplate r:id="rId1"/>
  <w:stylePaneFormatFilter w:val="1001" w:allStyles="1" w:customStyles="0" w:latentStyles="0" w:stylesInUse="0" w:headingStyles="0" w:numberingStyles="0" w:tableStyles="0" w:directFormattingOnRuns="0" w:directFormattingOnParagraphs="0" w:directFormattingOnNumbering="0" w:directFormattingOnTables="0" w:clearFormatting="1" w:top3HeadingStyles="0" w:visibleStyles="0" w:alternateStyleNames="0"/>
  <w:stylePaneSortMethod w:val="00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31A70"/>
    <w:rsid w:val="000063CA"/>
    <w:rsid w:val="000141C8"/>
    <w:rsid w:val="0002418D"/>
    <w:rsid w:val="00032125"/>
    <w:rsid w:val="00053F67"/>
    <w:rsid w:val="0005657B"/>
    <w:rsid w:val="00073532"/>
    <w:rsid w:val="000A684C"/>
    <w:rsid w:val="000B0560"/>
    <w:rsid w:val="000C0908"/>
    <w:rsid w:val="000C2463"/>
    <w:rsid w:val="000C3061"/>
    <w:rsid w:val="000C3364"/>
    <w:rsid w:val="000C7730"/>
    <w:rsid w:val="000D549C"/>
    <w:rsid w:val="000E2185"/>
    <w:rsid w:val="000F1176"/>
    <w:rsid w:val="00127A09"/>
    <w:rsid w:val="00131AA0"/>
    <w:rsid w:val="00145260"/>
    <w:rsid w:val="00150183"/>
    <w:rsid w:val="00152C46"/>
    <w:rsid w:val="00153747"/>
    <w:rsid w:val="0016704B"/>
    <w:rsid w:val="00170FDD"/>
    <w:rsid w:val="00171752"/>
    <w:rsid w:val="00172325"/>
    <w:rsid w:val="00191067"/>
    <w:rsid w:val="00197DFB"/>
    <w:rsid w:val="001A0696"/>
    <w:rsid w:val="001B1245"/>
    <w:rsid w:val="001B2123"/>
    <w:rsid w:val="001B2766"/>
    <w:rsid w:val="001B670C"/>
    <w:rsid w:val="001C06E5"/>
    <w:rsid w:val="001C48CB"/>
    <w:rsid w:val="001F0F12"/>
    <w:rsid w:val="001F4842"/>
    <w:rsid w:val="0020795A"/>
    <w:rsid w:val="00210802"/>
    <w:rsid w:val="00214980"/>
    <w:rsid w:val="002332C3"/>
    <w:rsid w:val="00236042"/>
    <w:rsid w:val="002404E7"/>
    <w:rsid w:val="0028402B"/>
    <w:rsid w:val="002877B7"/>
    <w:rsid w:val="002A0998"/>
    <w:rsid w:val="002A1CCE"/>
    <w:rsid w:val="002B6BEF"/>
    <w:rsid w:val="002E14AC"/>
    <w:rsid w:val="002F0737"/>
    <w:rsid w:val="002F3DFE"/>
    <w:rsid w:val="002F5F86"/>
    <w:rsid w:val="00300F92"/>
    <w:rsid w:val="00311CE5"/>
    <w:rsid w:val="00312E30"/>
    <w:rsid w:val="003450E5"/>
    <w:rsid w:val="00346AF2"/>
    <w:rsid w:val="00347806"/>
    <w:rsid w:val="00355050"/>
    <w:rsid w:val="0035547C"/>
    <w:rsid w:val="003648DE"/>
    <w:rsid w:val="0037324E"/>
    <w:rsid w:val="00374AB8"/>
    <w:rsid w:val="00380647"/>
    <w:rsid w:val="003A0B9A"/>
    <w:rsid w:val="003A2671"/>
    <w:rsid w:val="003A39E5"/>
    <w:rsid w:val="003B0476"/>
    <w:rsid w:val="003B6800"/>
    <w:rsid w:val="003C4B33"/>
    <w:rsid w:val="003D1DA4"/>
    <w:rsid w:val="003D4005"/>
    <w:rsid w:val="003F0818"/>
    <w:rsid w:val="003F2234"/>
    <w:rsid w:val="0041117A"/>
    <w:rsid w:val="0041353F"/>
    <w:rsid w:val="00433530"/>
    <w:rsid w:val="00437EFC"/>
    <w:rsid w:val="004419BC"/>
    <w:rsid w:val="004745D8"/>
    <w:rsid w:val="00476C8E"/>
    <w:rsid w:val="00484CB0"/>
    <w:rsid w:val="004A2197"/>
    <w:rsid w:val="004B2237"/>
    <w:rsid w:val="004B2586"/>
    <w:rsid w:val="004C1160"/>
    <w:rsid w:val="004D399F"/>
    <w:rsid w:val="004E2E5D"/>
    <w:rsid w:val="004F3B13"/>
    <w:rsid w:val="005144FE"/>
    <w:rsid w:val="00521972"/>
    <w:rsid w:val="00522612"/>
    <w:rsid w:val="00526895"/>
    <w:rsid w:val="0053203F"/>
    <w:rsid w:val="0054548E"/>
    <w:rsid w:val="0054628C"/>
    <w:rsid w:val="005664A4"/>
    <w:rsid w:val="005807D3"/>
    <w:rsid w:val="00590DD1"/>
    <w:rsid w:val="005945A6"/>
    <w:rsid w:val="005B534A"/>
    <w:rsid w:val="005D15ED"/>
    <w:rsid w:val="005D7C74"/>
    <w:rsid w:val="005E65BB"/>
    <w:rsid w:val="00603657"/>
    <w:rsid w:val="0061282C"/>
    <w:rsid w:val="00644430"/>
    <w:rsid w:val="00664ED3"/>
    <w:rsid w:val="0067358B"/>
    <w:rsid w:val="00681B52"/>
    <w:rsid w:val="006870F8"/>
    <w:rsid w:val="006A7DF4"/>
    <w:rsid w:val="006B123E"/>
    <w:rsid w:val="006B3573"/>
    <w:rsid w:val="006C5BC0"/>
    <w:rsid w:val="006E6661"/>
    <w:rsid w:val="006E73E0"/>
    <w:rsid w:val="006F68D6"/>
    <w:rsid w:val="0071617E"/>
    <w:rsid w:val="00724284"/>
    <w:rsid w:val="0073516D"/>
    <w:rsid w:val="007355D0"/>
    <w:rsid w:val="00740A49"/>
    <w:rsid w:val="007502A0"/>
    <w:rsid w:val="00780C63"/>
    <w:rsid w:val="007A016D"/>
    <w:rsid w:val="007A4618"/>
    <w:rsid w:val="007A55F5"/>
    <w:rsid w:val="007B1415"/>
    <w:rsid w:val="007B6BB8"/>
    <w:rsid w:val="007D77F0"/>
    <w:rsid w:val="007E4698"/>
    <w:rsid w:val="007F0173"/>
    <w:rsid w:val="007F0AF6"/>
    <w:rsid w:val="007F34A4"/>
    <w:rsid w:val="00803383"/>
    <w:rsid w:val="00824591"/>
    <w:rsid w:val="008369AE"/>
    <w:rsid w:val="00852185"/>
    <w:rsid w:val="008540C2"/>
    <w:rsid w:val="008573A3"/>
    <w:rsid w:val="0086308C"/>
    <w:rsid w:val="00870913"/>
    <w:rsid w:val="008730E0"/>
    <w:rsid w:val="008765D1"/>
    <w:rsid w:val="00880ABE"/>
    <w:rsid w:val="00887752"/>
    <w:rsid w:val="008A541E"/>
    <w:rsid w:val="008B42EF"/>
    <w:rsid w:val="008C6A47"/>
    <w:rsid w:val="008C75F0"/>
    <w:rsid w:val="008D6D9B"/>
    <w:rsid w:val="008D6E2C"/>
    <w:rsid w:val="008E794C"/>
    <w:rsid w:val="008F26A6"/>
    <w:rsid w:val="00907D1B"/>
    <w:rsid w:val="00911F07"/>
    <w:rsid w:val="00923B6A"/>
    <w:rsid w:val="009267DF"/>
    <w:rsid w:val="00926A2A"/>
    <w:rsid w:val="00930292"/>
    <w:rsid w:val="0093383F"/>
    <w:rsid w:val="00933EF4"/>
    <w:rsid w:val="00950E58"/>
    <w:rsid w:val="00951FFB"/>
    <w:rsid w:val="0097093C"/>
    <w:rsid w:val="00970CC3"/>
    <w:rsid w:val="00972E52"/>
    <w:rsid w:val="009949E9"/>
    <w:rsid w:val="00996DC6"/>
    <w:rsid w:val="009A53A3"/>
    <w:rsid w:val="009A596E"/>
    <w:rsid w:val="009B2F65"/>
    <w:rsid w:val="009F4B64"/>
    <w:rsid w:val="00A11A4F"/>
    <w:rsid w:val="00A153E8"/>
    <w:rsid w:val="00A26DF3"/>
    <w:rsid w:val="00A32867"/>
    <w:rsid w:val="00A80329"/>
    <w:rsid w:val="00A90A25"/>
    <w:rsid w:val="00A97538"/>
    <w:rsid w:val="00AB13CE"/>
    <w:rsid w:val="00AD0225"/>
    <w:rsid w:val="00AD40EC"/>
    <w:rsid w:val="00AD4F02"/>
    <w:rsid w:val="00AE384D"/>
    <w:rsid w:val="00AF313C"/>
    <w:rsid w:val="00AF5044"/>
    <w:rsid w:val="00AF5C91"/>
    <w:rsid w:val="00AF77E6"/>
    <w:rsid w:val="00B03C75"/>
    <w:rsid w:val="00B100A7"/>
    <w:rsid w:val="00B166C7"/>
    <w:rsid w:val="00B205DF"/>
    <w:rsid w:val="00B421A9"/>
    <w:rsid w:val="00B42BE9"/>
    <w:rsid w:val="00B47877"/>
    <w:rsid w:val="00B549C4"/>
    <w:rsid w:val="00B55FEA"/>
    <w:rsid w:val="00B57FDF"/>
    <w:rsid w:val="00B72EB5"/>
    <w:rsid w:val="00B7347D"/>
    <w:rsid w:val="00B81C24"/>
    <w:rsid w:val="00B83EEE"/>
    <w:rsid w:val="00B94529"/>
    <w:rsid w:val="00BC08D4"/>
    <w:rsid w:val="00BC2AC0"/>
    <w:rsid w:val="00BC4C81"/>
    <w:rsid w:val="00BE31AA"/>
    <w:rsid w:val="00BF0763"/>
    <w:rsid w:val="00C116BA"/>
    <w:rsid w:val="00C2509D"/>
    <w:rsid w:val="00C32E93"/>
    <w:rsid w:val="00C32F8D"/>
    <w:rsid w:val="00C52427"/>
    <w:rsid w:val="00C57ECB"/>
    <w:rsid w:val="00C932A8"/>
    <w:rsid w:val="00CA1417"/>
    <w:rsid w:val="00CA277E"/>
    <w:rsid w:val="00CB6B04"/>
    <w:rsid w:val="00CD3CBB"/>
    <w:rsid w:val="00CD632B"/>
    <w:rsid w:val="00CE11E2"/>
    <w:rsid w:val="00CF00D0"/>
    <w:rsid w:val="00CF7BC9"/>
    <w:rsid w:val="00D14D51"/>
    <w:rsid w:val="00D1622E"/>
    <w:rsid w:val="00D37F20"/>
    <w:rsid w:val="00D43E39"/>
    <w:rsid w:val="00D55230"/>
    <w:rsid w:val="00D72F6B"/>
    <w:rsid w:val="00D740E0"/>
    <w:rsid w:val="00D85966"/>
    <w:rsid w:val="00D873E9"/>
    <w:rsid w:val="00D95BE9"/>
    <w:rsid w:val="00DA2936"/>
    <w:rsid w:val="00DA342C"/>
    <w:rsid w:val="00DA7C6B"/>
    <w:rsid w:val="00DB2C4F"/>
    <w:rsid w:val="00DB76D2"/>
    <w:rsid w:val="00DC2373"/>
    <w:rsid w:val="00DC2A72"/>
    <w:rsid w:val="00DC3A3A"/>
    <w:rsid w:val="00DC3BCB"/>
    <w:rsid w:val="00DD0175"/>
    <w:rsid w:val="00DF5785"/>
    <w:rsid w:val="00DF6F7D"/>
    <w:rsid w:val="00E16E5D"/>
    <w:rsid w:val="00E17D98"/>
    <w:rsid w:val="00E20EBB"/>
    <w:rsid w:val="00E27C66"/>
    <w:rsid w:val="00E44CA9"/>
    <w:rsid w:val="00E71F83"/>
    <w:rsid w:val="00E77AE6"/>
    <w:rsid w:val="00E84C55"/>
    <w:rsid w:val="00E8517E"/>
    <w:rsid w:val="00EA52A8"/>
    <w:rsid w:val="00EB50EA"/>
    <w:rsid w:val="00ED366D"/>
    <w:rsid w:val="00ED51FA"/>
    <w:rsid w:val="00ED543C"/>
    <w:rsid w:val="00EE63C5"/>
    <w:rsid w:val="00EE6481"/>
    <w:rsid w:val="00EE791E"/>
    <w:rsid w:val="00EF1536"/>
    <w:rsid w:val="00EF68AC"/>
    <w:rsid w:val="00F00046"/>
    <w:rsid w:val="00F270C7"/>
    <w:rsid w:val="00F274D5"/>
    <w:rsid w:val="00F31A70"/>
    <w:rsid w:val="00F55099"/>
    <w:rsid w:val="00F61B56"/>
    <w:rsid w:val="00F76BCE"/>
    <w:rsid w:val="00F912CF"/>
    <w:rsid w:val="00F914CA"/>
    <w:rsid w:val="00F96AF2"/>
    <w:rsid w:val="00FB3236"/>
    <w:rsid w:val="00FD56F6"/>
    <w:rsid w:val="00FD6C82"/>
    <w:rsid w:val="00FE24D4"/>
    <w:rsid w:val="00FE7727"/>
    <w:rsid w:val="00FF1329"/>
    <w:rsid w:val="00FF20AC"/>
    <w:rsid w:val="00FF469E"/>
    <w:rsid w:val="00FF622B"/>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4580F20"/>
  <w15:chartTrackingRefBased/>
  <w15:docId w15:val="{F9CFFE1F-C6C6-4849-AFCD-C3CCC783D4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B03C75"/>
    <w:pPr>
      <w:spacing w:line="240" w:lineRule="atLeast"/>
    </w:pPr>
    <w:rPr>
      <w:rFonts w:cs="Times New Roman (Body CS)"/>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57ECB"/>
  </w:style>
  <w:style w:type="character" w:customStyle="1" w:styleId="HeaderChar">
    <w:name w:val="Header Char"/>
    <w:basedOn w:val="DefaultParagraphFont"/>
    <w:link w:val="Header"/>
    <w:uiPriority w:val="99"/>
    <w:rsid w:val="00C57ECB"/>
    <w:rPr>
      <w:rFonts w:cs="Times New Roman (Body CS)"/>
      <w:sz w:val="20"/>
    </w:rPr>
  </w:style>
  <w:style w:type="paragraph" w:styleId="Footer">
    <w:name w:val="footer"/>
    <w:basedOn w:val="Normal"/>
    <w:link w:val="FooterChar"/>
    <w:uiPriority w:val="99"/>
    <w:unhideWhenUsed/>
    <w:rsid w:val="00073532"/>
    <w:pPr>
      <w:tabs>
        <w:tab w:val="left" w:pos="432"/>
      </w:tabs>
      <w:spacing w:line="200" w:lineRule="atLeast"/>
    </w:pPr>
    <w:rPr>
      <w:sz w:val="16"/>
    </w:rPr>
  </w:style>
  <w:style w:type="character" w:customStyle="1" w:styleId="FooterChar">
    <w:name w:val="Footer Char"/>
    <w:basedOn w:val="DefaultParagraphFont"/>
    <w:link w:val="Footer"/>
    <w:uiPriority w:val="99"/>
    <w:rsid w:val="00073532"/>
    <w:rPr>
      <w:rFonts w:cs="Times New Roman (Body CS)"/>
      <w:sz w:val="16"/>
    </w:rPr>
  </w:style>
  <w:style w:type="character" w:styleId="Hyperlink">
    <w:name w:val="Hyperlink"/>
    <w:basedOn w:val="DefaultParagraphFont"/>
    <w:uiPriority w:val="99"/>
    <w:unhideWhenUsed/>
    <w:rsid w:val="00526895"/>
    <w:rPr>
      <w:color w:val="5A469B"/>
      <w:u w:val="single"/>
    </w:rPr>
  </w:style>
  <w:style w:type="character" w:styleId="FollowedHyperlink">
    <w:name w:val="FollowedHyperlink"/>
    <w:basedOn w:val="DefaultParagraphFont"/>
    <w:uiPriority w:val="99"/>
    <w:semiHidden/>
    <w:unhideWhenUsed/>
    <w:rsid w:val="00526895"/>
    <w:rPr>
      <w:color w:val="5A469B"/>
      <w:u w:val="single"/>
    </w:rPr>
  </w:style>
  <w:style w:type="table" w:styleId="TableGrid">
    <w:name w:val="Table Grid"/>
    <w:basedOn w:val="TableNormal"/>
    <w:uiPriority w:val="39"/>
    <w:rsid w:val="00236042"/>
    <w:tblPr>
      <w:tblBorders>
        <w:top w:val="single" w:sz="4" w:space="0" w:color="auto"/>
        <w:bottom w:val="single" w:sz="4" w:space="0" w:color="auto"/>
        <w:insideH w:val="single" w:sz="4" w:space="0" w:color="auto"/>
      </w:tblBorders>
      <w:tblCellMar>
        <w:top w:w="72" w:type="dxa"/>
        <w:left w:w="0" w:type="dxa"/>
        <w:bottom w:w="72" w:type="dxa"/>
        <w:right w:w="0" w:type="dxa"/>
      </w:tblCellMar>
    </w:tblPr>
  </w:style>
  <w:style w:type="paragraph" w:styleId="ListParagraph">
    <w:name w:val="List Paragraph"/>
    <w:basedOn w:val="Normal"/>
    <w:uiPriority w:val="34"/>
    <w:rsid w:val="00D85966"/>
    <w:pPr>
      <w:ind w:left="720"/>
      <w:contextualSpacing/>
    </w:pPr>
  </w:style>
  <w:style w:type="paragraph" w:customStyle="1" w:styleId="Bullets">
    <w:name w:val="Bullets"/>
    <w:basedOn w:val="ListParagraph"/>
    <w:uiPriority w:val="9"/>
    <w:qFormat/>
    <w:rsid w:val="00E16E5D"/>
    <w:pPr>
      <w:numPr>
        <w:numId w:val="1"/>
      </w:numPr>
    </w:pPr>
  </w:style>
  <w:style w:type="paragraph" w:customStyle="1" w:styleId="LegalFooter">
    <w:name w:val="Legal Footer"/>
    <w:basedOn w:val="Normal"/>
    <w:uiPriority w:val="9"/>
    <w:rsid w:val="00E27C66"/>
    <w:pPr>
      <w:spacing w:line="200" w:lineRule="atLeast"/>
    </w:pPr>
    <w:rPr>
      <w:rFonts w:ascii="Wells Fargo Sans Condensed" w:hAnsi="Wells Fargo Sans Condensed"/>
      <w:sz w:val="16"/>
    </w:rPr>
  </w:style>
  <w:style w:type="paragraph" w:customStyle="1" w:styleId="Headline30pt">
    <w:name w:val="Headline 30pt"/>
    <w:basedOn w:val="Normal"/>
    <w:next w:val="Normal"/>
    <w:uiPriority w:val="9"/>
    <w:qFormat/>
    <w:rsid w:val="005B534A"/>
    <w:pPr>
      <w:keepLines/>
      <w:spacing w:line="720" w:lineRule="atLeast"/>
      <w:outlineLvl w:val="0"/>
    </w:pPr>
    <w:rPr>
      <w:rFonts w:ascii="Wells Fargo Sans Display" w:hAnsi="Wells Fargo Sans Display"/>
      <w:color w:val="D71E28" w:themeColor="text2"/>
      <w:sz w:val="60"/>
      <w:szCs w:val="60"/>
    </w:rPr>
  </w:style>
  <w:style w:type="paragraph" w:customStyle="1" w:styleId="DepartmentName">
    <w:name w:val="Department Name"/>
    <w:basedOn w:val="Normal"/>
    <w:next w:val="Headline30pt"/>
    <w:uiPriority w:val="9"/>
    <w:qFormat/>
    <w:rsid w:val="00B42BE9"/>
    <w:pPr>
      <w:spacing w:after="100" w:line="300" w:lineRule="atLeast"/>
    </w:pPr>
    <w:rPr>
      <w:sz w:val="24"/>
    </w:rPr>
  </w:style>
  <w:style w:type="paragraph" w:customStyle="1" w:styleId="Headline18pt">
    <w:name w:val="Headline 18pt"/>
    <w:basedOn w:val="Normal"/>
    <w:next w:val="Normal"/>
    <w:uiPriority w:val="9"/>
    <w:qFormat/>
    <w:rsid w:val="005B534A"/>
    <w:pPr>
      <w:keepLines/>
      <w:spacing w:line="420" w:lineRule="atLeast"/>
      <w:outlineLvl w:val="1"/>
    </w:pPr>
    <w:rPr>
      <w:rFonts w:ascii="Wells Fargo Sans Light" w:hAnsi="Wells Fargo Sans Light"/>
      <w:color w:val="D71E28" w:themeColor="text2"/>
      <w:sz w:val="36"/>
    </w:rPr>
  </w:style>
  <w:style w:type="paragraph" w:customStyle="1" w:styleId="BodyHeading">
    <w:name w:val="Body Heading"/>
    <w:basedOn w:val="Normal"/>
    <w:next w:val="Normal"/>
    <w:uiPriority w:val="9"/>
    <w:qFormat/>
    <w:rsid w:val="005B534A"/>
    <w:pPr>
      <w:keepLines/>
      <w:outlineLvl w:val="2"/>
    </w:pPr>
    <w:rPr>
      <w:rFonts w:ascii="Wells Fargo Sans SemiBold" w:hAnsi="Wells Fargo Sans SemiBold"/>
      <w:color w:val="D71E28" w:themeColor="text2"/>
    </w:rPr>
  </w:style>
  <w:style w:type="paragraph" w:styleId="Caption">
    <w:name w:val="caption"/>
    <w:basedOn w:val="Normal"/>
    <w:uiPriority w:val="9"/>
    <w:qFormat/>
    <w:rsid w:val="008573A3"/>
    <w:pPr>
      <w:spacing w:line="180" w:lineRule="atLeast"/>
    </w:pPr>
    <w:rPr>
      <w:rFonts w:ascii="Wells Fargo Sans Light" w:hAnsi="Wells Fargo Sans Light"/>
      <w:iCs/>
      <w:color w:val="787070"/>
      <w:sz w:val="16"/>
      <w:szCs w:val="18"/>
    </w:rPr>
  </w:style>
  <w:style w:type="paragraph" w:customStyle="1" w:styleId="SidebarText">
    <w:name w:val="Sidebar Text"/>
    <w:basedOn w:val="Normal"/>
    <w:uiPriority w:val="9"/>
    <w:qFormat/>
    <w:rsid w:val="00347806"/>
    <w:pPr>
      <w:spacing w:line="200" w:lineRule="atLeast"/>
    </w:pPr>
    <w:rPr>
      <w:sz w:val="16"/>
    </w:rPr>
  </w:style>
  <w:style w:type="paragraph" w:customStyle="1" w:styleId="SidebarTitle">
    <w:name w:val="Sidebar Title"/>
    <w:basedOn w:val="Normal"/>
    <w:uiPriority w:val="9"/>
    <w:qFormat/>
    <w:rsid w:val="005B534A"/>
    <w:pPr>
      <w:spacing w:line="200" w:lineRule="atLeast"/>
    </w:pPr>
    <w:rPr>
      <w:rFonts w:ascii="Wells Fargo Sans SemiBold" w:hAnsi="Wells Fargo Sans SemiBold"/>
      <w:color w:val="D71E28" w:themeColor="text2"/>
      <w:sz w:val="16"/>
    </w:rPr>
  </w:style>
  <w:style w:type="paragraph" w:customStyle="1" w:styleId="Callout">
    <w:name w:val="Callout"/>
    <w:basedOn w:val="Normal"/>
    <w:next w:val="Normal"/>
    <w:uiPriority w:val="9"/>
    <w:qFormat/>
    <w:rsid w:val="005B534A"/>
    <w:pPr>
      <w:pBdr>
        <w:top w:val="single" w:sz="18" w:space="12" w:color="FFD100"/>
      </w:pBdr>
      <w:spacing w:before="240" w:line="300" w:lineRule="atLeast"/>
    </w:pPr>
    <w:rPr>
      <w:sz w:val="24"/>
    </w:rPr>
  </w:style>
  <w:style w:type="paragraph" w:styleId="BalloonText">
    <w:name w:val="Balloon Text"/>
    <w:basedOn w:val="Normal"/>
    <w:link w:val="BalloonTextChar"/>
    <w:uiPriority w:val="99"/>
    <w:semiHidden/>
    <w:unhideWhenUsed/>
    <w:rsid w:val="005B534A"/>
    <w:pPr>
      <w:spacing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5B534A"/>
    <w:rPr>
      <w:rFonts w:ascii="Times New Roman" w:hAnsi="Times New Roman" w:cs="Times New Roman"/>
      <w:sz w:val="18"/>
      <w:szCs w:val="18"/>
    </w:rPr>
  </w:style>
  <w:style w:type="paragraph" w:customStyle="1" w:styleId="SidebarBullets">
    <w:name w:val="Sidebar Bullets"/>
    <w:basedOn w:val="SidebarText"/>
    <w:uiPriority w:val="9"/>
    <w:qFormat/>
    <w:rsid w:val="00A80329"/>
    <w:pPr>
      <w:numPr>
        <w:numId w:val="15"/>
      </w:numPr>
      <w:spacing w:after="2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4124746">
      <w:bodyDiv w:val="1"/>
      <w:marLeft w:val="0"/>
      <w:marRight w:val="0"/>
      <w:marTop w:val="0"/>
      <w:marBottom w:val="0"/>
      <w:divBdr>
        <w:top w:val="none" w:sz="0" w:space="0" w:color="auto"/>
        <w:left w:val="none" w:sz="0" w:space="0" w:color="auto"/>
        <w:bottom w:val="none" w:sz="0" w:space="0" w:color="auto"/>
        <w:right w:val="none" w:sz="0" w:space="0" w:color="auto"/>
      </w:divBdr>
      <w:divsChild>
        <w:div w:id="1841307361">
          <w:marLeft w:val="0"/>
          <w:marRight w:val="0"/>
          <w:marTop w:val="0"/>
          <w:marBottom w:val="0"/>
          <w:divBdr>
            <w:top w:val="none" w:sz="0" w:space="0" w:color="auto"/>
            <w:left w:val="none" w:sz="0" w:space="0" w:color="auto"/>
            <w:bottom w:val="none" w:sz="0" w:space="0" w:color="auto"/>
            <w:right w:val="none" w:sz="0" w:space="0" w:color="auto"/>
          </w:divBdr>
          <w:divsChild>
            <w:div w:id="755635208">
              <w:marLeft w:val="0"/>
              <w:marRight w:val="0"/>
              <w:marTop w:val="0"/>
              <w:marBottom w:val="0"/>
              <w:divBdr>
                <w:top w:val="none" w:sz="0" w:space="0" w:color="auto"/>
                <w:left w:val="none" w:sz="0" w:space="0" w:color="auto"/>
                <w:bottom w:val="none" w:sz="0" w:space="0" w:color="auto"/>
                <w:right w:val="none" w:sz="0" w:space="0" w:color="auto"/>
              </w:divBdr>
            </w:div>
            <w:div w:id="598491162">
              <w:marLeft w:val="0"/>
              <w:marRight w:val="0"/>
              <w:marTop w:val="0"/>
              <w:marBottom w:val="0"/>
              <w:divBdr>
                <w:top w:val="none" w:sz="0" w:space="0" w:color="auto"/>
                <w:left w:val="none" w:sz="0" w:space="0" w:color="auto"/>
                <w:bottom w:val="none" w:sz="0" w:space="0" w:color="auto"/>
                <w:right w:val="none" w:sz="0" w:space="0" w:color="auto"/>
              </w:divBdr>
            </w:div>
            <w:div w:id="1168984509">
              <w:marLeft w:val="0"/>
              <w:marRight w:val="0"/>
              <w:marTop w:val="0"/>
              <w:marBottom w:val="0"/>
              <w:divBdr>
                <w:top w:val="none" w:sz="0" w:space="0" w:color="auto"/>
                <w:left w:val="none" w:sz="0" w:space="0" w:color="auto"/>
                <w:bottom w:val="none" w:sz="0" w:space="0" w:color="auto"/>
                <w:right w:val="none" w:sz="0" w:space="0" w:color="auto"/>
              </w:divBdr>
            </w:div>
          </w:divsChild>
        </w:div>
        <w:div w:id="674380144">
          <w:marLeft w:val="0"/>
          <w:marRight w:val="0"/>
          <w:marTop w:val="0"/>
          <w:marBottom w:val="0"/>
          <w:divBdr>
            <w:top w:val="none" w:sz="0" w:space="0" w:color="auto"/>
            <w:left w:val="none" w:sz="0" w:space="0" w:color="auto"/>
            <w:bottom w:val="none" w:sz="0" w:space="0" w:color="auto"/>
            <w:right w:val="none" w:sz="0" w:space="0" w:color="auto"/>
          </w:divBdr>
          <w:divsChild>
            <w:div w:id="845749777">
              <w:marLeft w:val="0"/>
              <w:marRight w:val="0"/>
              <w:marTop w:val="0"/>
              <w:marBottom w:val="0"/>
              <w:divBdr>
                <w:top w:val="none" w:sz="0" w:space="0" w:color="auto"/>
                <w:left w:val="none" w:sz="0" w:space="0" w:color="auto"/>
                <w:bottom w:val="none" w:sz="0" w:space="0" w:color="auto"/>
                <w:right w:val="none" w:sz="0" w:space="0" w:color="auto"/>
              </w:divBdr>
            </w:div>
            <w:div w:id="65538975">
              <w:marLeft w:val="0"/>
              <w:marRight w:val="0"/>
              <w:marTop w:val="0"/>
              <w:marBottom w:val="0"/>
              <w:divBdr>
                <w:top w:val="none" w:sz="0" w:space="0" w:color="auto"/>
                <w:left w:val="none" w:sz="0" w:space="0" w:color="auto"/>
                <w:bottom w:val="none" w:sz="0" w:space="0" w:color="auto"/>
                <w:right w:val="none" w:sz="0" w:space="0" w:color="auto"/>
              </w:divBdr>
            </w:div>
            <w:div w:id="1333221909">
              <w:marLeft w:val="0"/>
              <w:marRight w:val="0"/>
              <w:marTop w:val="0"/>
              <w:marBottom w:val="0"/>
              <w:divBdr>
                <w:top w:val="none" w:sz="0" w:space="0" w:color="auto"/>
                <w:left w:val="none" w:sz="0" w:space="0" w:color="auto"/>
                <w:bottom w:val="none" w:sz="0" w:space="0" w:color="auto"/>
                <w:right w:val="none" w:sz="0" w:space="0" w:color="auto"/>
              </w:divBdr>
            </w:div>
            <w:div w:id="198009009">
              <w:marLeft w:val="0"/>
              <w:marRight w:val="0"/>
              <w:marTop w:val="0"/>
              <w:marBottom w:val="0"/>
              <w:divBdr>
                <w:top w:val="none" w:sz="0" w:space="0" w:color="auto"/>
                <w:left w:val="none" w:sz="0" w:space="0" w:color="auto"/>
                <w:bottom w:val="none" w:sz="0" w:space="0" w:color="auto"/>
                <w:right w:val="none" w:sz="0" w:space="0" w:color="auto"/>
              </w:divBdr>
            </w:div>
            <w:div w:id="86736760">
              <w:marLeft w:val="0"/>
              <w:marRight w:val="0"/>
              <w:marTop w:val="0"/>
              <w:marBottom w:val="0"/>
              <w:divBdr>
                <w:top w:val="none" w:sz="0" w:space="0" w:color="auto"/>
                <w:left w:val="none" w:sz="0" w:space="0" w:color="auto"/>
                <w:bottom w:val="none" w:sz="0" w:space="0" w:color="auto"/>
                <w:right w:val="none" w:sz="0" w:space="0" w:color="auto"/>
              </w:divBdr>
            </w:div>
            <w:div w:id="1317757385">
              <w:marLeft w:val="0"/>
              <w:marRight w:val="0"/>
              <w:marTop w:val="0"/>
              <w:marBottom w:val="0"/>
              <w:divBdr>
                <w:top w:val="none" w:sz="0" w:space="0" w:color="auto"/>
                <w:left w:val="none" w:sz="0" w:space="0" w:color="auto"/>
                <w:bottom w:val="none" w:sz="0" w:space="0" w:color="auto"/>
                <w:right w:val="none" w:sz="0" w:space="0" w:color="auto"/>
              </w:divBdr>
            </w:div>
            <w:div w:id="1848136803">
              <w:marLeft w:val="0"/>
              <w:marRight w:val="0"/>
              <w:marTop w:val="0"/>
              <w:marBottom w:val="0"/>
              <w:divBdr>
                <w:top w:val="none" w:sz="0" w:space="0" w:color="auto"/>
                <w:left w:val="none" w:sz="0" w:space="0" w:color="auto"/>
                <w:bottom w:val="none" w:sz="0" w:space="0" w:color="auto"/>
                <w:right w:val="none" w:sz="0" w:space="0" w:color="auto"/>
              </w:divBdr>
            </w:div>
            <w:div w:id="2032950876">
              <w:marLeft w:val="0"/>
              <w:marRight w:val="0"/>
              <w:marTop w:val="0"/>
              <w:marBottom w:val="0"/>
              <w:divBdr>
                <w:top w:val="none" w:sz="0" w:space="0" w:color="auto"/>
                <w:left w:val="none" w:sz="0" w:space="0" w:color="auto"/>
                <w:bottom w:val="none" w:sz="0" w:space="0" w:color="auto"/>
                <w:right w:val="none" w:sz="0" w:space="0" w:color="auto"/>
              </w:divBdr>
            </w:div>
            <w:div w:id="333267667">
              <w:marLeft w:val="0"/>
              <w:marRight w:val="0"/>
              <w:marTop w:val="0"/>
              <w:marBottom w:val="0"/>
              <w:divBdr>
                <w:top w:val="none" w:sz="0" w:space="0" w:color="auto"/>
                <w:left w:val="none" w:sz="0" w:space="0" w:color="auto"/>
                <w:bottom w:val="none" w:sz="0" w:space="0" w:color="auto"/>
                <w:right w:val="none" w:sz="0" w:space="0" w:color="auto"/>
              </w:divBdr>
            </w:div>
            <w:div w:id="718435578">
              <w:marLeft w:val="0"/>
              <w:marRight w:val="0"/>
              <w:marTop w:val="0"/>
              <w:marBottom w:val="0"/>
              <w:divBdr>
                <w:top w:val="none" w:sz="0" w:space="0" w:color="auto"/>
                <w:left w:val="none" w:sz="0" w:space="0" w:color="auto"/>
                <w:bottom w:val="none" w:sz="0" w:space="0" w:color="auto"/>
                <w:right w:val="none" w:sz="0" w:space="0" w:color="auto"/>
              </w:divBdr>
            </w:div>
            <w:div w:id="1452623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092693">
      <w:bodyDiv w:val="1"/>
      <w:marLeft w:val="0"/>
      <w:marRight w:val="0"/>
      <w:marTop w:val="0"/>
      <w:marBottom w:val="0"/>
      <w:divBdr>
        <w:top w:val="none" w:sz="0" w:space="0" w:color="auto"/>
        <w:left w:val="none" w:sz="0" w:space="0" w:color="auto"/>
        <w:bottom w:val="none" w:sz="0" w:space="0" w:color="auto"/>
        <w:right w:val="none" w:sz="0" w:space="0" w:color="auto"/>
      </w:divBdr>
      <w:divsChild>
        <w:div w:id="577443737">
          <w:marLeft w:val="0"/>
          <w:marRight w:val="0"/>
          <w:marTop w:val="0"/>
          <w:marBottom w:val="0"/>
          <w:divBdr>
            <w:top w:val="none" w:sz="0" w:space="0" w:color="auto"/>
            <w:left w:val="none" w:sz="0" w:space="0" w:color="auto"/>
            <w:bottom w:val="none" w:sz="0" w:space="0" w:color="auto"/>
            <w:right w:val="none" w:sz="0" w:space="0" w:color="auto"/>
          </w:divBdr>
        </w:div>
        <w:div w:id="1282961047">
          <w:marLeft w:val="0"/>
          <w:marRight w:val="0"/>
          <w:marTop w:val="0"/>
          <w:marBottom w:val="0"/>
          <w:divBdr>
            <w:top w:val="none" w:sz="0" w:space="0" w:color="auto"/>
            <w:left w:val="none" w:sz="0" w:space="0" w:color="auto"/>
            <w:bottom w:val="none" w:sz="0" w:space="0" w:color="auto"/>
            <w:right w:val="none" w:sz="0" w:space="0" w:color="auto"/>
          </w:divBdr>
        </w:div>
        <w:div w:id="881093944">
          <w:marLeft w:val="0"/>
          <w:marRight w:val="0"/>
          <w:marTop w:val="0"/>
          <w:marBottom w:val="0"/>
          <w:divBdr>
            <w:top w:val="none" w:sz="0" w:space="0" w:color="auto"/>
            <w:left w:val="none" w:sz="0" w:space="0" w:color="auto"/>
            <w:bottom w:val="none" w:sz="0" w:space="0" w:color="auto"/>
            <w:right w:val="none" w:sz="0" w:space="0" w:color="auto"/>
          </w:divBdr>
        </w:div>
        <w:div w:id="846141553">
          <w:marLeft w:val="0"/>
          <w:marRight w:val="0"/>
          <w:marTop w:val="0"/>
          <w:marBottom w:val="0"/>
          <w:divBdr>
            <w:top w:val="none" w:sz="0" w:space="0" w:color="auto"/>
            <w:left w:val="none" w:sz="0" w:space="0" w:color="auto"/>
            <w:bottom w:val="none" w:sz="0" w:space="0" w:color="auto"/>
            <w:right w:val="none" w:sz="0" w:space="0" w:color="auto"/>
          </w:divBdr>
        </w:div>
        <w:div w:id="1782996710">
          <w:marLeft w:val="0"/>
          <w:marRight w:val="0"/>
          <w:marTop w:val="0"/>
          <w:marBottom w:val="0"/>
          <w:divBdr>
            <w:top w:val="none" w:sz="0" w:space="0" w:color="auto"/>
            <w:left w:val="none" w:sz="0" w:space="0" w:color="auto"/>
            <w:bottom w:val="none" w:sz="0" w:space="0" w:color="auto"/>
            <w:right w:val="none" w:sz="0" w:space="0" w:color="auto"/>
          </w:divBdr>
        </w:div>
        <w:div w:id="826480183">
          <w:marLeft w:val="0"/>
          <w:marRight w:val="0"/>
          <w:marTop w:val="0"/>
          <w:marBottom w:val="0"/>
          <w:divBdr>
            <w:top w:val="none" w:sz="0" w:space="0" w:color="auto"/>
            <w:left w:val="none" w:sz="0" w:space="0" w:color="auto"/>
            <w:bottom w:val="none" w:sz="0" w:space="0" w:color="auto"/>
            <w:right w:val="none" w:sz="0" w:space="0" w:color="auto"/>
          </w:divBdr>
        </w:div>
        <w:div w:id="1670399057">
          <w:marLeft w:val="0"/>
          <w:marRight w:val="0"/>
          <w:marTop w:val="0"/>
          <w:marBottom w:val="0"/>
          <w:divBdr>
            <w:top w:val="none" w:sz="0" w:space="0" w:color="auto"/>
            <w:left w:val="none" w:sz="0" w:space="0" w:color="auto"/>
            <w:bottom w:val="none" w:sz="0" w:space="0" w:color="auto"/>
            <w:right w:val="none" w:sz="0" w:space="0" w:color="auto"/>
          </w:divBdr>
        </w:div>
        <w:div w:id="1634021974">
          <w:marLeft w:val="0"/>
          <w:marRight w:val="0"/>
          <w:marTop w:val="0"/>
          <w:marBottom w:val="0"/>
          <w:divBdr>
            <w:top w:val="none" w:sz="0" w:space="0" w:color="auto"/>
            <w:left w:val="none" w:sz="0" w:space="0" w:color="auto"/>
            <w:bottom w:val="none" w:sz="0" w:space="0" w:color="auto"/>
            <w:right w:val="none" w:sz="0" w:space="0" w:color="auto"/>
          </w:divBdr>
        </w:div>
        <w:div w:id="363333927">
          <w:marLeft w:val="0"/>
          <w:marRight w:val="0"/>
          <w:marTop w:val="0"/>
          <w:marBottom w:val="0"/>
          <w:divBdr>
            <w:top w:val="none" w:sz="0" w:space="0" w:color="auto"/>
            <w:left w:val="none" w:sz="0" w:space="0" w:color="auto"/>
            <w:bottom w:val="none" w:sz="0" w:space="0" w:color="auto"/>
            <w:right w:val="none" w:sz="0" w:space="0" w:color="auto"/>
          </w:divBdr>
        </w:div>
        <w:div w:id="2107800742">
          <w:marLeft w:val="0"/>
          <w:marRight w:val="0"/>
          <w:marTop w:val="0"/>
          <w:marBottom w:val="0"/>
          <w:divBdr>
            <w:top w:val="none" w:sz="0" w:space="0" w:color="auto"/>
            <w:left w:val="none" w:sz="0" w:space="0" w:color="auto"/>
            <w:bottom w:val="none" w:sz="0" w:space="0" w:color="auto"/>
            <w:right w:val="none" w:sz="0" w:space="0" w:color="auto"/>
          </w:divBdr>
        </w:div>
      </w:divsChild>
    </w:div>
    <w:div w:id="1203323732">
      <w:bodyDiv w:val="1"/>
      <w:marLeft w:val="0"/>
      <w:marRight w:val="0"/>
      <w:marTop w:val="0"/>
      <w:marBottom w:val="0"/>
      <w:divBdr>
        <w:top w:val="none" w:sz="0" w:space="0" w:color="auto"/>
        <w:left w:val="none" w:sz="0" w:space="0" w:color="auto"/>
        <w:bottom w:val="none" w:sz="0" w:space="0" w:color="auto"/>
        <w:right w:val="none" w:sz="0" w:space="0" w:color="auto"/>
      </w:divBdr>
      <w:divsChild>
        <w:div w:id="1577785935">
          <w:marLeft w:val="0"/>
          <w:marRight w:val="0"/>
          <w:marTop w:val="0"/>
          <w:marBottom w:val="0"/>
          <w:divBdr>
            <w:top w:val="none" w:sz="0" w:space="0" w:color="auto"/>
            <w:left w:val="none" w:sz="0" w:space="0" w:color="auto"/>
            <w:bottom w:val="none" w:sz="0" w:space="0" w:color="auto"/>
            <w:right w:val="none" w:sz="0" w:space="0" w:color="auto"/>
          </w:divBdr>
        </w:div>
        <w:div w:id="1547912808">
          <w:marLeft w:val="0"/>
          <w:marRight w:val="0"/>
          <w:marTop w:val="0"/>
          <w:marBottom w:val="0"/>
          <w:divBdr>
            <w:top w:val="none" w:sz="0" w:space="0" w:color="auto"/>
            <w:left w:val="none" w:sz="0" w:space="0" w:color="auto"/>
            <w:bottom w:val="none" w:sz="0" w:space="0" w:color="auto"/>
            <w:right w:val="none" w:sz="0" w:space="0" w:color="auto"/>
          </w:divBdr>
        </w:div>
        <w:div w:id="1842235305">
          <w:marLeft w:val="0"/>
          <w:marRight w:val="0"/>
          <w:marTop w:val="0"/>
          <w:marBottom w:val="0"/>
          <w:divBdr>
            <w:top w:val="none" w:sz="0" w:space="0" w:color="auto"/>
            <w:left w:val="none" w:sz="0" w:space="0" w:color="auto"/>
            <w:bottom w:val="none" w:sz="0" w:space="0" w:color="auto"/>
            <w:right w:val="none" w:sz="0" w:space="0" w:color="auto"/>
          </w:divBdr>
        </w:div>
        <w:div w:id="1693534995">
          <w:marLeft w:val="0"/>
          <w:marRight w:val="0"/>
          <w:marTop w:val="0"/>
          <w:marBottom w:val="0"/>
          <w:divBdr>
            <w:top w:val="none" w:sz="0" w:space="0" w:color="auto"/>
            <w:left w:val="none" w:sz="0" w:space="0" w:color="auto"/>
            <w:bottom w:val="none" w:sz="0" w:space="0" w:color="auto"/>
            <w:right w:val="none" w:sz="0" w:space="0" w:color="auto"/>
          </w:divBdr>
        </w:div>
        <w:div w:id="619075360">
          <w:marLeft w:val="0"/>
          <w:marRight w:val="0"/>
          <w:marTop w:val="0"/>
          <w:marBottom w:val="0"/>
          <w:divBdr>
            <w:top w:val="none" w:sz="0" w:space="0" w:color="auto"/>
            <w:left w:val="none" w:sz="0" w:space="0" w:color="auto"/>
            <w:bottom w:val="none" w:sz="0" w:space="0" w:color="auto"/>
            <w:right w:val="none" w:sz="0" w:space="0" w:color="auto"/>
          </w:divBdr>
        </w:div>
        <w:div w:id="59640978">
          <w:marLeft w:val="0"/>
          <w:marRight w:val="0"/>
          <w:marTop w:val="0"/>
          <w:marBottom w:val="0"/>
          <w:divBdr>
            <w:top w:val="none" w:sz="0" w:space="0" w:color="auto"/>
            <w:left w:val="none" w:sz="0" w:space="0" w:color="auto"/>
            <w:bottom w:val="none" w:sz="0" w:space="0" w:color="auto"/>
            <w:right w:val="none" w:sz="0" w:space="0" w:color="auto"/>
          </w:divBdr>
        </w:div>
        <w:div w:id="898637392">
          <w:marLeft w:val="0"/>
          <w:marRight w:val="0"/>
          <w:marTop w:val="0"/>
          <w:marBottom w:val="0"/>
          <w:divBdr>
            <w:top w:val="none" w:sz="0" w:space="0" w:color="auto"/>
            <w:left w:val="none" w:sz="0" w:space="0" w:color="auto"/>
            <w:bottom w:val="none" w:sz="0" w:space="0" w:color="auto"/>
            <w:right w:val="none" w:sz="0" w:space="0" w:color="auto"/>
          </w:divBdr>
        </w:div>
        <w:div w:id="2065787170">
          <w:marLeft w:val="0"/>
          <w:marRight w:val="0"/>
          <w:marTop w:val="0"/>
          <w:marBottom w:val="0"/>
          <w:divBdr>
            <w:top w:val="none" w:sz="0" w:space="0" w:color="auto"/>
            <w:left w:val="none" w:sz="0" w:space="0" w:color="auto"/>
            <w:bottom w:val="none" w:sz="0" w:space="0" w:color="auto"/>
            <w:right w:val="none" w:sz="0" w:space="0" w:color="auto"/>
          </w:divBdr>
        </w:div>
        <w:div w:id="759375180">
          <w:marLeft w:val="0"/>
          <w:marRight w:val="0"/>
          <w:marTop w:val="0"/>
          <w:marBottom w:val="0"/>
          <w:divBdr>
            <w:top w:val="none" w:sz="0" w:space="0" w:color="auto"/>
            <w:left w:val="none" w:sz="0" w:space="0" w:color="auto"/>
            <w:bottom w:val="none" w:sz="0" w:space="0" w:color="auto"/>
            <w:right w:val="none" w:sz="0" w:space="0" w:color="auto"/>
          </w:divBdr>
        </w:div>
        <w:div w:id="433675746">
          <w:marLeft w:val="0"/>
          <w:marRight w:val="0"/>
          <w:marTop w:val="0"/>
          <w:marBottom w:val="0"/>
          <w:divBdr>
            <w:top w:val="none" w:sz="0" w:space="0" w:color="auto"/>
            <w:left w:val="none" w:sz="0" w:space="0" w:color="auto"/>
            <w:bottom w:val="none" w:sz="0" w:space="0" w:color="auto"/>
            <w:right w:val="none" w:sz="0" w:space="0" w:color="auto"/>
          </w:divBdr>
        </w:div>
      </w:divsChild>
    </w:div>
    <w:div w:id="1354922210">
      <w:bodyDiv w:val="1"/>
      <w:marLeft w:val="0"/>
      <w:marRight w:val="0"/>
      <w:marTop w:val="0"/>
      <w:marBottom w:val="0"/>
      <w:divBdr>
        <w:top w:val="none" w:sz="0" w:space="0" w:color="auto"/>
        <w:left w:val="none" w:sz="0" w:space="0" w:color="auto"/>
        <w:bottom w:val="none" w:sz="0" w:space="0" w:color="auto"/>
        <w:right w:val="none" w:sz="0" w:space="0" w:color="auto"/>
      </w:divBdr>
      <w:divsChild>
        <w:div w:id="1959288317">
          <w:marLeft w:val="0"/>
          <w:marRight w:val="0"/>
          <w:marTop w:val="0"/>
          <w:marBottom w:val="0"/>
          <w:divBdr>
            <w:top w:val="none" w:sz="0" w:space="0" w:color="auto"/>
            <w:left w:val="none" w:sz="0" w:space="0" w:color="auto"/>
            <w:bottom w:val="none" w:sz="0" w:space="0" w:color="auto"/>
            <w:right w:val="none" w:sz="0" w:space="0" w:color="auto"/>
          </w:divBdr>
        </w:div>
        <w:div w:id="2009088351">
          <w:marLeft w:val="0"/>
          <w:marRight w:val="0"/>
          <w:marTop w:val="0"/>
          <w:marBottom w:val="0"/>
          <w:divBdr>
            <w:top w:val="none" w:sz="0" w:space="0" w:color="auto"/>
            <w:left w:val="none" w:sz="0" w:space="0" w:color="auto"/>
            <w:bottom w:val="none" w:sz="0" w:space="0" w:color="auto"/>
            <w:right w:val="none" w:sz="0" w:space="0" w:color="auto"/>
          </w:divBdr>
        </w:div>
        <w:div w:id="1268122981">
          <w:marLeft w:val="0"/>
          <w:marRight w:val="0"/>
          <w:marTop w:val="0"/>
          <w:marBottom w:val="0"/>
          <w:divBdr>
            <w:top w:val="none" w:sz="0" w:space="0" w:color="auto"/>
            <w:left w:val="none" w:sz="0" w:space="0" w:color="auto"/>
            <w:bottom w:val="none" w:sz="0" w:space="0" w:color="auto"/>
            <w:right w:val="none" w:sz="0" w:space="0" w:color="auto"/>
          </w:divBdr>
        </w:div>
        <w:div w:id="785394922">
          <w:marLeft w:val="0"/>
          <w:marRight w:val="0"/>
          <w:marTop w:val="0"/>
          <w:marBottom w:val="0"/>
          <w:divBdr>
            <w:top w:val="none" w:sz="0" w:space="0" w:color="auto"/>
            <w:left w:val="none" w:sz="0" w:space="0" w:color="auto"/>
            <w:bottom w:val="none" w:sz="0" w:space="0" w:color="auto"/>
            <w:right w:val="none" w:sz="0" w:space="0" w:color="auto"/>
          </w:divBdr>
        </w:div>
        <w:div w:id="321979330">
          <w:marLeft w:val="0"/>
          <w:marRight w:val="0"/>
          <w:marTop w:val="0"/>
          <w:marBottom w:val="0"/>
          <w:divBdr>
            <w:top w:val="none" w:sz="0" w:space="0" w:color="auto"/>
            <w:left w:val="none" w:sz="0" w:space="0" w:color="auto"/>
            <w:bottom w:val="none" w:sz="0" w:space="0" w:color="auto"/>
            <w:right w:val="none" w:sz="0" w:space="0" w:color="auto"/>
          </w:divBdr>
        </w:div>
        <w:div w:id="1876262293">
          <w:marLeft w:val="0"/>
          <w:marRight w:val="0"/>
          <w:marTop w:val="0"/>
          <w:marBottom w:val="0"/>
          <w:divBdr>
            <w:top w:val="none" w:sz="0" w:space="0" w:color="auto"/>
            <w:left w:val="none" w:sz="0" w:space="0" w:color="auto"/>
            <w:bottom w:val="none" w:sz="0" w:space="0" w:color="auto"/>
            <w:right w:val="none" w:sz="0" w:space="0" w:color="auto"/>
          </w:divBdr>
        </w:div>
        <w:div w:id="920724952">
          <w:marLeft w:val="0"/>
          <w:marRight w:val="0"/>
          <w:marTop w:val="0"/>
          <w:marBottom w:val="0"/>
          <w:divBdr>
            <w:top w:val="none" w:sz="0" w:space="0" w:color="auto"/>
            <w:left w:val="none" w:sz="0" w:space="0" w:color="auto"/>
            <w:bottom w:val="none" w:sz="0" w:space="0" w:color="auto"/>
            <w:right w:val="none" w:sz="0" w:space="0" w:color="auto"/>
          </w:divBdr>
        </w:div>
        <w:div w:id="617226703">
          <w:marLeft w:val="0"/>
          <w:marRight w:val="0"/>
          <w:marTop w:val="0"/>
          <w:marBottom w:val="0"/>
          <w:divBdr>
            <w:top w:val="none" w:sz="0" w:space="0" w:color="auto"/>
            <w:left w:val="none" w:sz="0" w:space="0" w:color="auto"/>
            <w:bottom w:val="none" w:sz="0" w:space="0" w:color="auto"/>
            <w:right w:val="none" w:sz="0" w:space="0" w:color="auto"/>
          </w:divBdr>
        </w:div>
        <w:div w:id="1127969515">
          <w:marLeft w:val="0"/>
          <w:marRight w:val="0"/>
          <w:marTop w:val="0"/>
          <w:marBottom w:val="0"/>
          <w:divBdr>
            <w:top w:val="none" w:sz="0" w:space="0" w:color="auto"/>
            <w:left w:val="none" w:sz="0" w:space="0" w:color="auto"/>
            <w:bottom w:val="none" w:sz="0" w:space="0" w:color="auto"/>
            <w:right w:val="none" w:sz="0" w:space="0" w:color="auto"/>
          </w:divBdr>
        </w:div>
        <w:div w:id="7263243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image" Target="media/image8.PNG"/><Relationship Id="rId3" Type="http://schemas.openxmlformats.org/officeDocument/2006/relationships/customXml" Target="../customXml/item3.xml"/><Relationship Id="rId21" Type="http://schemas.openxmlformats.org/officeDocument/2006/relationships/header" Target="header1.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jp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theme" Target="theme/theme1.xml"/><Relationship Id="rId10" Type="http://schemas.openxmlformats.org/officeDocument/2006/relationships/endnotes" Target="endnotes.xml"/><Relationship Id="rId19" Type="http://schemas.openxmlformats.org/officeDocument/2006/relationships/image" Target="media/image9.jp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fontTable" Target="fontTable.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U550996\AppData\Local\Temp\Temp1_WF%20Newsletter%20US.zip\WF%20Newsletter%20US\WF%20Newsletter%20US%2026Jul2019%20Fonts%20Embedded.dotx" TargetMode="External"/></Relationships>
</file>

<file path=word/theme/theme1.xml><?xml version="1.0" encoding="utf-8"?>
<a:theme xmlns:a="http://schemas.openxmlformats.org/drawingml/2006/main" name="Wells Fargo 2019">
  <a:themeElements>
    <a:clrScheme name="Wells Fargo 2019 Colors">
      <a:dk1>
        <a:srgbClr val="000000"/>
      </a:dk1>
      <a:lt1>
        <a:srgbClr val="FFFFFF"/>
      </a:lt1>
      <a:dk2>
        <a:srgbClr val="D71E28"/>
      </a:dk2>
      <a:lt2>
        <a:srgbClr val="F4F0ED"/>
      </a:lt2>
      <a:accent1>
        <a:srgbClr val="D73F26"/>
      </a:accent1>
      <a:accent2>
        <a:srgbClr val="AA1E87"/>
      </a:accent2>
      <a:accent3>
        <a:srgbClr val="EB691E"/>
      </a:accent3>
      <a:accent4>
        <a:srgbClr val="5A469B"/>
      </a:accent4>
      <a:accent5>
        <a:srgbClr val="C83255"/>
      </a:accent5>
      <a:accent6>
        <a:srgbClr val="823291"/>
      </a:accent6>
      <a:hlink>
        <a:srgbClr val="5A469B"/>
      </a:hlink>
      <a:folHlink>
        <a:srgbClr val="5A469B"/>
      </a:folHlink>
    </a:clrScheme>
    <a:fontScheme name="Wells Fargo 2019 Fonts">
      <a:majorFont>
        <a:latin typeface="Wells Fargo Sans" panose="020B0503020203020204" pitchFamily="34" charset="0"/>
        <a:ea typeface=""/>
        <a:cs typeface=""/>
      </a:majorFont>
      <a:minorFont>
        <a:latin typeface="Wells Fargo Sans" panose="020B0503020203020204" pitchFamily="34" charset="0"/>
        <a:ea typeface=""/>
        <a:cs typeface=""/>
      </a:minorFont>
    </a:fontScheme>
    <a:fmtScheme name="Wells Fargo 2019 Effects">
      <a:fillStyleLst>
        <a:solidFill>
          <a:schemeClr val="phClr"/>
        </a:solidFill>
        <a:solidFill>
          <a:schemeClr val="phClr"/>
        </a:solidFill>
        <a:solidFill>
          <a:schemeClr val="phClr"/>
        </a:solidFill>
      </a:fillStyleLst>
      <a:lnStyleLst>
        <a:ln w="12700" cap="sq" cmpd="sng" algn="ctr">
          <a:solidFill>
            <a:schemeClr val="phClr"/>
          </a:solidFill>
          <a:prstDash val="solid"/>
        </a:ln>
        <a:ln w="12700" cap="sq" cmpd="sng" algn="ctr">
          <a:solidFill>
            <a:schemeClr val="phClr"/>
          </a:solidFill>
          <a:prstDash val="solid"/>
        </a:ln>
        <a:ln w="12700" cap="sq" cmpd="sng" algn="ctr">
          <a:solidFill>
            <a:schemeClr val="phClr"/>
          </a:solidFill>
          <a:prstDash val="solid"/>
        </a:ln>
      </a:lnStyleLst>
      <a:effectStyleLst>
        <a:effectStyle>
          <a:effectLst/>
        </a:effectStyle>
        <a:effectStyle>
          <a:effectLst/>
        </a:effectStyle>
        <a:effectStyle>
          <a:effectLst>
            <a:outerShdw blurRad="127000" dist="63500" dir="2700000" algn="br" rotWithShape="0">
              <a:srgbClr val="000000">
                <a:alpha val="25000"/>
              </a:srgbClr>
            </a:outerShdw>
          </a:effectLst>
        </a:effectStyle>
      </a:effectStyleLst>
      <a:bgFillStyleLst>
        <a:solidFill>
          <a:schemeClr val="phClr"/>
        </a:solidFill>
        <a:solidFill>
          <a:schemeClr val="phClr"/>
        </a:solidFill>
        <a:solidFill>
          <a:schemeClr val="phClr"/>
        </a:solidFill>
      </a:bgFillStyleLst>
    </a:fmtScheme>
  </a:themeElements>
  <a:objectDefaults>
    <a:spDef>
      <a:spPr>
        <a:ln>
          <a:noFill/>
        </a:ln>
      </a:spPr>
      <a:bodyPr/>
      <a:lstStyle>
        <a:defPPr algn="ctr">
          <a:lnSpc>
            <a:spcPct val="100000"/>
          </a:lnSpc>
          <a:defRPr sz="1800"/>
        </a:defPPr>
      </a:lstStyle>
      <a:style>
        <a:lnRef idx="0">
          <a:srgbClr val="787070"/>
        </a:lnRef>
        <a:fillRef idx="1">
          <a:schemeClr val="accent1"/>
        </a:fillRef>
        <a:effectRef idx="0">
          <a:schemeClr val="dk1"/>
        </a:effectRef>
        <a:fontRef idx="minor">
          <a:schemeClr val="lt1"/>
        </a:fontRef>
      </a:style>
    </a:spDef>
    <a:lnDef>
      <a:spPr>
        <a:ln w="12700" cap="sq"/>
      </a:spPr>
      <a:bodyPr/>
      <a:lstStyle/>
      <a:style>
        <a:lnRef idx="1">
          <a:srgbClr val="787070"/>
        </a:lnRef>
        <a:fillRef idx="0">
          <a:schemeClr val="accent1"/>
        </a:fillRef>
        <a:effectRef idx="0">
          <a:schemeClr val="dk1"/>
        </a:effectRef>
        <a:fontRef idx="minor">
          <a:schemeClr val="lt1"/>
        </a:fontRef>
      </a:style>
    </a:lnDef>
  </a:objectDefaults>
  <a:extraClrSchemeLst/>
  <a:custClrLst>
    <a:custClr name="WF Red">
      <a:srgbClr val="D71E28"/>
    </a:custClr>
    <a:custClr name="WF Yellow">
      <a:srgbClr val="FFD100"/>
    </a:custClr>
    <a:custClr name="WF Yellow Tint 1">
      <a:srgbClr val="FFDF4C"/>
    </a:custClr>
    <a:custClr name="WF Yellow Tint 2">
      <a:srgbClr val="FFE87F"/>
    </a:custClr>
    <a:custClr name="WF Yellow Tint 3">
      <a:srgbClr val="FFF1B2"/>
    </a:custClr>
    <a:custClr name="WF Yellow Tint 4">
      <a:srgbClr val="FFF8D9"/>
    </a:custClr>
    <a:custClr name="WF Gray 1">
      <a:srgbClr val="3B3331"/>
    </a:custClr>
    <a:custClr name="WF Gray 2">
      <a:srgbClr val="787070"/>
    </a:custClr>
    <a:custClr name="WF Gray 3">
      <a:srgbClr val="B5ADAD"/>
    </a:custClr>
    <a:custClr name="WF Gray 4">
      <a:srgbClr val="F4F0ED"/>
    </a:custClr>
    <a:custClr name="WF Coral Dark 2">
      <a:srgbClr val="87190A"/>
    </a:custClr>
    <a:custClr name="WF Coral Dark 1">
      <a:srgbClr val="B42D19"/>
    </a:custClr>
    <a:custClr name="WF Coral">
      <a:srgbClr val="D73F26"/>
    </a:custClr>
    <a:custClr name="WF Coral Light 1">
      <a:srgbClr val="FF755E"/>
    </a:custClr>
    <a:custClr name="WF Coral Light 2">
      <a:srgbClr val="FFB1A6"/>
    </a:custClr>
    <a:custClr name="WF Purple Dark 2">
      <a:srgbClr val="640A4B"/>
    </a:custClr>
    <a:custClr name="WF Purple Dark 1">
      <a:srgbClr val="871469"/>
    </a:custClr>
    <a:custClr name="WF Purple">
      <a:srgbClr val="AA1E87"/>
    </a:custClr>
    <a:custClr name="WF Purple Light 1">
      <a:srgbClr val="D169B8"/>
    </a:custClr>
    <a:custClr name="WF Purple Light 2">
      <a:srgbClr val="F2A5DC"/>
    </a:custClr>
    <a:custClr name="WF Orange Dark 2">
      <a:srgbClr val="873100"/>
    </a:custClr>
    <a:custClr name="WF Orange Dark 1">
      <a:srgbClr val="A93E00"/>
    </a:custClr>
    <a:custClr name="WF Orange">
      <a:srgbClr val="EB691E"/>
    </a:custClr>
    <a:custClr name="WF Orange Light 1">
      <a:srgbClr val="FF9657"/>
    </a:custClr>
    <a:custClr name="WF Orange Light 2">
      <a:srgbClr val="FFC5A3"/>
    </a:custClr>
    <a:custClr name="WF Indigo Dark 2">
      <a:srgbClr val="352B6B"/>
    </a:custClr>
    <a:custClr name="WF Indigo Dark 1">
      <a:srgbClr val="463782"/>
    </a:custClr>
    <a:custClr name="WF Indigo">
      <a:srgbClr val="5A469B"/>
    </a:custClr>
    <a:custClr name="WF Indigo Light 1">
      <a:srgbClr val="9A89D9"/>
    </a:custClr>
    <a:custClr name="WF Indigo Light 2">
      <a:srgbClr val="BFB3F2"/>
    </a:custClr>
    <a:custClr name="WF Pink Dark 2">
      <a:srgbClr val="6E142D"/>
    </a:custClr>
    <a:custClr name="WF Pink Dark 1">
      <a:srgbClr val="9B2341"/>
    </a:custClr>
    <a:custClr name="WF Pink">
      <a:srgbClr val="C83255"/>
    </a:custClr>
    <a:custClr name="WF Pink Light 1">
      <a:srgbClr val="F26D91"/>
    </a:custClr>
    <a:custClr name="WF Pink Light 2">
      <a:srgbClr val="FFA6BE"/>
    </a:custClr>
    <a:custClr name="WF Violet Dark 2">
      <a:srgbClr val="5A1E64"/>
    </a:custClr>
    <a:custClr name="WF Violet Dark 1">
      <a:srgbClr val="64287D"/>
    </a:custClr>
    <a:custClr name="WF Violet">
      <a:srgbClr val="823291"/>
    </a:custClr>
    <a:custClr name="WF Violet Light 1">
      <a:srgbClr val="BB70CC"/>
    </a:custClr>
    <a:custClr name="WF Violet Light 2">
      <a:srgbClr val="E5A2F2"/>
    </a:custClr>
    <a:custClr name="Indicator Green">
      <a:srgbClr val="178757"/>
    </a:custClr>
  </a:custClr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4AE84076F29F0A4B93914E082BDA205D" ma:contentTypeVersion="5" ma:contentTypeDescription="Create a new document." ma:contentTypeScope="" ma:versionID="bfde26bf0ef151726fb9b321298a3354">
  <xsd:schema xmlns:xsd="http://www.w3.org/2001/XMLSchema" xmlns:xs="http://www.w3.org/2001/XMLSchema" xmlns:p="http://schemas.microsoft.com/office/2006/metadata/properties" targetNamespace="http://schemas.microsoft.com/office/2006/metadata/properties" ma:root="true" ma:fieldsID="d3be491f9379ceb885d251ec2f6f9a79">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7"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E88DF4CC-1F59-4197-8EC0-65D19FEEE946}">
  <ds:schemaRefs>
    <ds:schemaRef ds:uri="http://schemas.openxmlformats.org/officeDocument/2006/bibliography"/>
  </ds:schemaRefs>
</ds:datastoreItem>
</file>

<file path=customXml/itemProps2.xml><?xml version="1.0" encoding="utf-8"?>
<ds:datastoreItem xmlns:ds="http://schemas.openxmlformats.org/officeDocument/2006/customXml" ds:itemID="{78F0B3B2-6CB9-4B8E-9936-07B1C1EF824C}">
  <ds:schemaRefs>
    <ds:schemaRef ds:uri="http://schemas.microsoft.com/sharepoint/v3/contenttype/forms"/>
  </ds:schemaRefs>
</ds:datastoreItem>
</file>

<file path=customXml/itemProps3.xml><?xml version="1.0" encoding="utf-8"?>
<ds:datastoreItem xmlns:ds="http://schemas.openxmlformats.org/officeDocument/2006/customXml" ds:itemID="{8C734102-06CB-4BF6-845F-A7CF241DAFDE}">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59094CB3-1759-49BC-B570-3E3463AD89C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WF Newsletter US 26Jul2019 Fonts Embedded</Template>
  <TotalTime>0</TotalTime>
  <Pages>7</Pages>
  <Words>2253</Words>
  <Characters>12847</Characters>
  <Application>Microsoft Office Word</Application>
  <DocSecurity>4</DocSecurity>
  <Lines>107</Lines>
  <Paragraphs>30</Paragraphs>
  <ScaleCrop>false</ScaleCrop>
  <HeadingPairs>
    <vt:vector size="2" baseType="variant">
      <vt:variant>
        <vt:lpstr>Title</vt:lpstr>
      </vt:variant>
      <vt:variant>
        <vt:i4>1</vt:i4>
      </vt:variant>
    </vt:vector>
  </HeadingPairs>
  <TitlesOfParts>
    <vt:vector size="1" baseType="lpstr">
      <vt:lpstr>Wells Fargo</vt:lpstr>
    </vt:vector>
  </TitlesOfParts>
  <Manager/>
  <Company>Wells Fargo</Company>
  <LinksUpToDate>false</LinksUpToDate>
  <CharactersWithSpaces>15070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Wells Fargo</dc:title>
  <dc:subject/>
  <dc:creator>Gamboa, Abigail [TECH BUS SERVICES ASSOC MGR]</dc:creator>
  <cp:keywords/>
  <dc:description/>
  <cp:lastModifiedBy>Asante, Geanie</cp:lastModifiedBy>
  <cp:revision>2</cp:revision>
  <cp:lastPrinted>2019-07-25T21:54:00Z</cp:lastPrinted>
  <dcterms:created xsi:type="dcterms:W3CDTF">2024-03-15T19:26:00Z</dcterms:created>
  <dcterms:modified xsi:type="dcterms:W3CDTF">2024-03-15T19:26:00Z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0x0101004AE84076F29F0A4B93914E082BDA205D</vt:lpwstr>
  </property>
  <property fmtid="{D5CDD505-2E9C-101B-9397-08002B2CF9AE}" pid="3" name="Order">
    <vt:r8>3500</vt:r8>
  </property>
  <property fmtid="{D5CDD505-2E9C-101B-9397-08002B2CF9AE}" pid="4" name="MSIP_Label_1f9c9bcd-f315-4c3b-87a0-7682e230e7e4_Enabled">
    <vt:lpwstr>true</vt:lpwstr>
  </property>
  <property fmtid="{D5CDD505-2E9C-101B-9397-08002B2CF9AE}" pid="5" name="MSIP_Label_1f9c9bcd-f315-4c3b-87a0-7682e230e7e4_SetDate">
    <vt:lpwstr>2024-03-14T22:30:13Z</vt:lpwstr>
  </property>
  <property fmtid="{D5CDD505-2E9C-101B-9397-08002B2CF9AE}" pid="6" name="MSIP_Label_1f9c9bcd-f315-4c3b-87a0-7682e230e7e4_Method">
    <vt:lpwstr>Privileged</vt:lpwstr>
  </property>
  <property fmtid="{D5CDD505-2E9C-101B-9397-08002B2CF9AE}" pid="7" name="MSIP_Label_1f9c9bcd-f315-4c3b-87a0-7682e230e7e4_Name">
    <vt:lpwstr>Internal Use</vt:lpwstr>
  </property>
  <property fmtid="{D5CDD505-2E9C-101B-9397-08002B2CF9AE}" pid="8" name="MSIP_Label_1f9c9bcd-f315-4c3b-87a0-7682e230e7e4_SiteId">
    <vt:lpwstr>e122af3c-4c68-4e49-9c52-4ae1e25e91ae</vt:lpwstr>
  </property>
  <property fmtid="{D5CDD505-2E9C-101B-9397-08002B2CF9AE}" pid="9" name="MSIP_Label_1f9c9bcd-f315-4c3b-87a0-7682e230e7e4_ActionId">
    <vt:lpwstr>effcc631-20cd-402a-b2c8-3a5e0d478942</vt:lpwstr>
  </property>
  <property fmtid="{D5CDD505-2E9C-101B-9397-08002B2CF9AE}" pid="10" name="MSIP_Label_1f9c9bcd-f315-4c3b-87a0-7682e230e7e4_ContentBits">
    <vt:lpwstr>0</vt:lpwstr>
  </property>
</Properties>
</file>